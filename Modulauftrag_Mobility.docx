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29B0F" w14:textId="77777777" w:rsidR="00DD7C84" w:rsidRPr="00BD7405" w:rsidRDefault="00DD7C84">
      <w:pPr>
        <w:pStyle w:val="Standard"/>
      </w:pPr>
    </w:p>
    <w:p w14:paraId="7D538BBA" w14:textId="77777777" w:rsidR="00DD7C84" w:rsidRPr="00BD7405" w:rsidRDefault="000D08A6">
      <w:pPr>
        <w:pStyle w:val="berschrift1"/>
      </w:pPr>
      <w:bookmarkStart w:id="0" w:name="_Toc108467600"/>
      <w:r w:rsidRPr="00BD7405">
        <w:t>Modulauftrag Mobility</w:t>
      </w:r>
      <w:bookmarkEnd w:id="0"/>
    </w:p>
    <w:p w14:paraId="09245363" w14:textId="77777777" w:rsidR="00DD7C84" w:rsidRPr="00BD7405" w:rsidRDefault="000D08A6" w:rsidP="004510F0">
      <w:pPr>
        <w:pStyle w:val="Inhaltsverzeichnisberschrift"/>
      </w:pPr>
      <w:bookmarkStart w:id="1" w:name="_Toc108467601"/>
      <w:r w:rsidRPr="00BD7405">
        <w:rPr>
          <w:rStyle w:val="Absatz-Standardschriftart"/>
        </w:rPr>
        <w:t>Inhalt</w:t>
      </w:r>
      <w:bookmarkEnd w:id="1"/>
    </w:p>
    <w:p w14:paraId="6AD98BD8" w14:textId="136F0FCD" w:rsidR="006E4CE3" w:rsidRPr="00BD7405" w:rsidRDefault="000D08A6">
      <w:pPr>
        <w:pStyle w:val="TOC1"/>
        <w:tabs>
          <w:tab w:val="right" w:leader="dot" w:pos="9062"/>
        </w:tabs>
        <w:rPr>
          <w:noProof/>
        </w:rPr>
      </w:pPr>
      <w:r w:rsidRPr="00BD7405">
        <w:rPr>
          <w:rFonts w:ascii="Calibri Light" w:eastAsia="Times New Roman" w:hAnsi="Calibri Light"/>
          <w:color w:val="2F5496"/>
          <w:sz w:val="32"/>
          <w:szCs w:val="32"/>
          <w:lang w:eastAsia="de-CH"/>
        </w:rPr>
        <w:fldChar w:fldCharType="begin"/>
      </w:r>
      <w:r w:rsidRPr="00BD7405">
        <w:instrText xml:space="preserve"> TOC \o "1-3" \u \h </w:instrText>
      </w:r>
      <w:r w:rsidRPr="00BD7405">
        <w:rPr>
          <w:rFonts w:ascii="Calibri Light" w:eastAsia="Times New Roman" w:hAnsi="Calibri Light"/>
          <w:color w:val="2F5496"/>
          <w:sz w:val="32"/>
          <w:szCs w:val="32"/>
          <w:lang w:eastAsia="de-CH"/>
        </w:rPr>
        <w:fldChar w:fldCharType="separate"/>
      </w:r>
      <w:hyperlink w:anchor="_Toc108467600" w:history="1">
        <w:r w:rsidR="006E4CE3" w:rsidRPr="00BD7405">
          <w:rPr>
            <w:rStyle w:val="Hyperlink"/>
            <w:noProof/>
          </w:rPr>
          <w:t>Modulauftrag Mobility</w:t>
        </w:r>
        <w:r w:rsidR="006E4CE3" w:rsidRPr="00BD7405">
          <w:rPr>
            <w:noProof/>
          </w:rPr>
          <w:tab/>
        </w:r>
        <w:r w:rsidR="006E4CE3" w:rsidRPr="00BD7405">
          <w:rPr>
            <w:noProof/>
          </w:rPr>
          <w:fldChar w:fldCharType="begin"/>
        </w:r>
        <w:r w:rsidR="006E4CE3" w:rsidRPr="00BD7405">
          <w:rPr>
            <w:noProof/>
          </w:rPr>
          <w:instrText xml:space="preserve"> PAGEREF _Toc108467600 \h </w:instrText>
        </w:r>
        <w:r w:rsidR="006E4CE3" w:rsidRPr="00BD7405">
          <w:rPr>
            <w:noProof/>
          </w:rPr>
        </w:r>
        <w:r w:rsidR="006E4CE3" w:rsidRPr="00BD7405">
          <w:rPr>
            <w:noProof/>
          </w:rPr>
          <w:fldChar w:fldCharType="separate"/>
        </w:r>
        <w:r w:rsidR="006E4CE3" w:rsidRPr="00BD7405">
          <w:rPr>
            <w:noProof/>
          </w:rPr>
          <w:t>1</w:t>
        </w:r>
        <w:r w:rsidR="006E4CE3" w:rsidRPr="00BD7405">
          <w:rPr>
            <w:noProof/>
          </w:rPr>
          <w:fldChar w:fldCharType="end"/>
        </w:r>
      </w:hyperlink>
    </w:p>
    <w:p w14:paraId="36D6C5B2" w14:textId="1AE79AB3" w:rsidR="006E4CE3" w:rsidRPr="00BD7405" w:rsidRDefault="006E4CE3">
      <w:pPr>
        <w:pStyle w:val="TOC1"/>
        <w:tabs>
          <w:tab w:val="right" w:leader="dot" w:pos="9062"/>
        </w:tabs>
        <w:rPr>
          <w:noProof/>
        </w:rPr>
      </w:pPr>
      <w:hyperlink w:anchor="_Toc108467601" w:history="1">
        <w:r w:rsidRPr="00BD7405">
          <w:rPr>
            <w:rStyle w:val="Hyperlink"/>
            <w:noProof/>
          </w:rPr>
          <w:t>Inhalt</w:t>
        </w:r>
        <w:r w:rsidRPr="00BD7405">
          <w:rPr>
            <w:noProof/>
          </w:rPr>
          <w:tab/>
        </w:r>
        <w:r w:rsidRPr="00BD7405">
          <w:rPr>
            <w:noProof/>
          </w:rPr>
          <w:fldChar w:fldCharType="begin"/>
        </w:r>
        <w:r w:rsidRPr="00BD7405">
          <w:rPr>
            <w:noProof/>
          </w:rPr>
          <w:instrText xml:space="preserve"> PAGEREF _Toc108467601 \h </w:instrText>
        </w:r>
        <w:r w:rsidRPr="00BD7405">
          <w:rPr>
            <w:noProof/>
          </w:rPr>
        </w:r>
        <w:r w:rsidRPr="00BD7405">
          <w:rPr>
            <w:noProof/>
          </w:rPr>
          <w:fldChar w:fldCharType="separate"/>
        </w:r>
        <w:r w:rsidRPr="00BD7405">
          <w:rPr>
            <w:noProof/>
          </w:rPr>
          <w:t>1</w:t>
        </w:r>
        <w:r w:rsidRPr="00BD7405">
          <w:rPr>
            <w:noProof/>
          </w:rPr>
          <w:fldChar w:fldCharType="end"/>
        </w:r>
      </w:hyperlink>
    </w:p>
    <w:p w14:paraId="686B0A9D" w14:textId="7C98870E" w:rsidR="006E4CE3" w:rsidRPr="00BD7405" w:rsidRDefault="006E4CE3">
      <w:pPr>
        <w:pStyle w:val="TOC2"/>
        <w:tabs>
          <w:tab w:val="right" w:leader="dot" w:pos="9062"/>
        </w:tabs>
        <w:rPr>
          <w:noProof/>
        </w:rPr>
      </w:pPr>
      <w:hyperlink w:anchor="_Toc108467602" w:history="1">
        <w:r w:rsidRPr="00BD7405">
          <w:rPr>
            <w:rStyle w:val="Hyperlink"/>
            <w:noProof/>
          </w:rPr>
          <w:t>Besprechungsnotizen</w:t>
        </w:r>
        <w:r w:rsidRPr="00BD7405">
          <w:rPr>
            <w:noProof/>
          </w:rPr>
          <w:tab/>
        </w:r>
        <w:r w:rsidRPr="00BD7405">
          <w:rPr>
            <w:noProof/>
          </w:rPr>
          <w:fldChar w:fldCharType="begin"/>
        </w:r>
        <w:r w:rsidRPr="00BD7405">
          <w:rPr>
            <w:noProof/>
          </w:rPr>
          <w:instrText xml:space="preserve"> PAGEREF _Toc108467602 \h </w:instrText>
        </w:r>
        <w:r w:rsidRPr="00BD7405">
          <w:rPr>
            <w:noProof/>
          </w:rPr>
        </w:r>
        <w:r w:rsidRPr="00BD7405">
          <w:rPr>
            <w:noProof/>
          </w:rPr>
          <w:fldChar w:fldCharType="separate"/>
        </w:r>
        <w:r w:rsidRPr="00BD7405">
          <w:rPr>
            <w:noProof/>
          </w:rPr>
          <w:t>1</w:t>
        </w:r>
        <w:r w:rsidRPr="00BD7405">
          <w:rPr>
            <w:noProof/>
          </w:rPr>
          <w:fldChar w:fldCharType="end"/>
        </w:r>
      </w:hyperlink>
    </w:p>
    <w:p w14:paraId="6D8317C7" w14:textId="490A907F" w:rsidR="006E4CE3" w:rsidRPr="00BD7405" w:rsidRDefault="006E4CE3">
      <w:pPr>
        <w:pStyle w:val="TOC3"/>
        <w:tabs>
          <w:tab w:val="right" w:leader="dot" w:pos="9062"/>
        </w:tabs>
        <w:rPr>
          <w:noProof/>
        </w:rPr>
      </w:pPr>
      <w:hyperlink w:anchor="_Toc108467603" w:history="1">
        <w:r w:rsidRPr="00BD7405">
          <w:rPr>
            <w:rStyle w:val="Hyperlink"/>
            <w:noProof/>
          </w:rPr>
          <w:t>Lektion 1 – 2</w:t>
        </w:r>
        <w:r w:rsidRPr="00BD7405">
          <w:rPr>
            <w:noProof/>
          </w:rPr>
          <w:tab/>
        </w:r>
        <w:r w:rsidRPr="00BD7405">
          <w:rPr>
            <w:noProof/>
          </w:rPr>
          <w:fldChar w:fldCharType="begin"/>
        </w:r>
        <w:r w:rsidRPr="00BD7405">
          <w:rPr>
            <w:noProof/>
          </w:rPr>
          <w:instrText xml:space="preserve"> PAGEREF _Toc108467603 \h </w:instrText>
        </w:r>
        <w:r w:rsidRPr="00BD7405">
          <w:rPr>
            <w:noProof/>
          </w:rPr>
        </w:r>
        <w:r w:rsidRPr="00BD7405">
          <w:rPr>
            <w:noProof/>
          </w:rPr>
          <w:fldChar w:fldCharType="separate"/>
        </w:r>
        <w:r w:rsidRPr="00BD7405">
          <w:rPr>
            <w:noProof/>
          </w:rPr>
          <w:t>1</w:t>
        </w:r>
        <w:r w:rsidRPr="00BD7405">
          <w:rPr>
            <w:noProof/>
          </w:rPr>
          <w:fldChar w:fldCharType="end"/>
        </w:r>
      </w:hyperlink>
    </w:p>
    <w:p w14:paraId="593418F7" w14:textId="31A6EF9C" w:rsidR="006E4CE3" w:rsidRPr="00BD7405" w:rsidRDefault="006E4CE3">
      <w:pPr>
        <w:pStyle w:val="TOC3"/>
        <w:tabs>
          <w:tab w:val="right" w:leader="dot" w:pos="9062"/>
        </w:tabs>
        <w:rPr>
          <w:noProof/>
        </w:rPr>
      </w:pPr>
      <w:hyperlink w:anchor="_Toc108467604" w:history="1">
        <w:r w:rsidRPr="00BD7405">
          <w:rPr>
            <w:rStyle w:val="Hyperlink"/>
            <w:noProof/>
          </w:rPr>
          <w:t>Lektion 2 - 3</w:t>
        </w:r>
        <w:r w:rsidRPr="00BD7405">
          <w:rPr>
            <w:noProof/>
          </w:rPr>
          <w:tab/>
        </w:r>
        <w:r w:rsidRPr="00BD7405">
          <w:rPr>
            <w:noProof/>
          </w:rPr>
          <w:fldChar w:fldCharType="begin"/>
        </w:r>
        <w:r w:rsidRPr="00BD7405">
          <w:rPr>
            <w:noProof/>
          </w:rPr>
          <w:instrText xml:space="preserve"> PAGEREF _Toc108467604 \h </w:instrText>
        </w:r>
        <w:r w:rsidRPr="00BD7405">
          <w:rPr>
            <w:noProof/>
          </w:rPr>
        </w:r>
        <w:r w:rsidRPr="00BD7405">
          <w:rPr>
            <w:noProof/>
          </w:rPr>
          <w:fldChar w:fldCharType="separate"/>
        </w:r>
        <w:r w:rsidRPr="00BD7405">
          <w:rPr>
            <w:noProof/>
          </w:rPr>
          <w:t>2</w:t>
        </w:r>
        <w:r w:rsidRPr="00BD7405">
          <w:rPr>
            <w:noProof/>
          </w:rPr>
          <w:fldChar w:fldCharType="end"/>
        </w:r>
      </w:hyperlink>
    </w:p>
    <w:p w14:paraId="3EAE9652" w14:textId="48F59A88" w:rsidR="006E4CE3" w:rsidRPr="00BD7405" w:rsidRDefault="006E4CE3">
      <w:pPr>
        <w:pStyle w:val="TOC3"/>
        <w:tabs>
          <w:tab w:val="right" w:leader="dot" w:pos="9062"/>
        </w:tabs>
        <w:rPr>
          <w:noProof/>
        </w:rPr>
      </w:pPr>
      <w:hyperlink w:anchor="_Toc108467605" w:history="1">
        <w:r w:rsidRPr="00BD7405">
          <w:rPr>
            <w:rStyle w:val="Hyperlink"/>
            <w:noProof/>
          </w:rPr>
          <w:t>Lektion 3 – 4</w:t>
        </w:r>
        <w:r w:rsidRPr="00BD7405">
          <w:rPr>
            <w:noProof/>
          </w:rPr>
          <w:tab/>
        </w:r>
        <w:r w:rsidRPr="00BD7405">
          <w:rPr>
            <w:noProof/>
          </w:rPr>
          <w:fldChar w:fldCharType="begin"/>
        </w:r>
        <w:r w:rsidRPr="00BD7405">
          <w:rPr>
            <w:noProof/>
          </w:rPr>
          <w:instrText xml:space="preserve"> PAGEREF _Toc108467605 \h </w:instrText>
        </w:r>
        <w:r w:rsidRPr="00BD7405">
          <w:rPr>
            <w:noProof/>
          </w:rPr>
        </w:r>
        <w:r w:rsidRPr="00BD7405">
          <w:rPr>
            <w:noProof/>
          </w:rPr>
          <w:fldChar w:fldCharType="separate"/>
        </w:r>
        <w:r w:rsidRPr="00BD7405">
          <w:rPr>
            <w:noProof/>
          </w:rPr>
          <w:t>2</w:t>
        </w:r>
        <w:r w:rsidRPr="00BD7405">
          <w:rPr>
            <w:noProof/>
          </w:rPr>
          <w:fldChar w:fldCharType="end"/>
        </w:r>
      </w:hyperlink>
    </w:p>
    <w:p w14:paraId="4AC9926B" w14:textId="028CF91B" w:rsidR="006E4CE3" w:rsidRPr="00BD7405" w:rsidRDefault="006E4CE3">
      <w:pPr>
        <w:pStyle w:val="TOC3"/>
        <w:tabs>
          <w:tab w:val="right" w:leader="dot" w:pos="9062"/>
        </w:tabs>
        <w:rPr>
          <w:noProof/>
        </w:rPr>
      </w:pPr>
      <w:hyperlink w:anchor="_Toc108467606" w:history="1">
        <w:r w:rsidRPr="00BD7405">
          <w:rPr>
            <w:rStyle w:val="Hyperlink"/>
            <w:noProof/>
          </w:rPr>
          <w:t>Lektion 4 - 5</w:t>
        </w:r>
        <w:r w:rsidRPr="00BD7405">
          <w:rPr>
            <w:noProof/>
          </w:rPr>
          <w:tab/>
        </w:r>
        <w:r w:rsidRPr="00BD7405">
          <w:rPr>
            <w:noProof/>
          </w:rPr>
          <w:fldChar w:fldCharType="begin"/>
        </w:r>
        <w:r w:rsidRPr="00BD7405">
          <w:rPr>
            <w:noProof/>
          </w:rPr>
          <w:instrText xml:space="preserve"> PAGEREF _Toc108467606 \h </w:instrText>
        </w:r>
        <w:r w:rsidRPr="00BD7405">
          <w:rPr>
            <w:noProof/>
          </w:rPr>
        </w:r>
        <w:r w:rsidRPr="00BD7405">
          <w:rPr>
            <w:noProof/>
          </w:rPr>
          <w:fldChar w:fldCharType="separate"/>
        </w:r>
        <w:r w:rsidRPr="00BD7405">
          <w:rPr>
            <w:noProof/>
          </w:rPr>
          <w:t>2</w:t>
        </w:r>
        <w:r w:rsidRPr="00BD7405">
          <w:rPr>
            <w:noProof/>
          </w:rPr>
          <w:fldChar w:fldCharType="end"/>
        </w:r>
      </w:hyperlink>
    </w:p>
    <w:p w14:paraId="3202E96A" w14:textId="224E4A78" w:rsidR="006E4CE3" w:rsidRPr="00BD7405" w:rsidRDefault="006E4CE3">
      <w:pPr>
        <w:pStyle w:val="TOC3"/>
        <w:tabs>
          <w:tab w:val="right" w:leader="dot" w:pos="9062"/>
        </w:tabs>
        <w:rPr>
          <w:noProof/>
        </w:rPr>
      </w:pPr>
      <w:hyperlink w:anchor="_Toc108467607" w:history="1">
        <w:r w:rsidRPr="00BD7405">
          <w:rPr>
            <w:rStyle w:val="Hyperlink"/>
            <w:noProof/>
          </w:rPr>
          <w:t>Lektion 5 – 6</w:t>
        </w:r>
        <w:r w:rsidRPr="00BD7405">
          <w:rPr>
            <w:noProof/>
          </w:rPr>
          <w:tab/>
        </w:r>
        <w:r w:rsidRPr="00BD7405">
          <w:rPr>
            <w:noProof/>
          </w:rPr>
          <w:fldChar w:fldCharType="begin"/>
        </w:r>
        <w:r w:rsidRPr="00BD7405">
          <w:rPr>
            <w:noProof/>
          </w:rPr>
          <w:instrText xml:space="preserve"> PAGEREF _Toc108467607 \h </w:instrText>
        </w:r>
        <w:r w:rsidRPr="00BD7405">
          <w:rPr>
            <w:noProof/>
          </w:rPr>
        </w:r>
        <w:r w:rsidRPr="00BD7405">
          <w:rPr>
            <w:noProof/>
          </w:rPr>
          <w:fldChar w:fldCharType="separate"/>
        </w:r>
        <w:r w:rsidRPr="00BD7405">
          <w:rPr>
            <w:noProof/>
          </w:rPr>
          <w:t>2</w:t>
        </w:r>
        <w:r w:rsidRPr="00BD7405">
          <w:rPr>
            <w:noProof/>
          </w:rPr>
          <w:fldChar w:fldCharType="end"/>
        </w:r>
      </w:hyperlink>
    </w:p>
    <w:p w14:paraId="34C1597B" w14:textId="35485328" w:rsidR="006E4CE3" w:rsidRPr="00BD7405" w:rsidRDefault="006E4CE3">
      <w:pPr>
        <w:pStyle w:val="TOC3"/>
        <w:tabs>
          <w:tab w:val="right" w:leader="dot" w:pos="9062"/>
        </w:tabs>
        <w:rPr>
          <w:noProof/>
        </w:rPr>
      </w:pPr>
      <w:hyperlink w:anchor="_Toc108467608" w:history="1">
        <w:r w:rsidRPr="00BD7405">
          <w:rPr>
            <w:rStyle w:val="Hyperlink"/>
            <w:noProof/>
          </w:rPr>
          <w:t>Lektion 7 – 8</w:t>
        </w:r>
        <w:r w:rsidRPr="00BD7405">
          <w:rPr>
            <w:noProof/>
          </w:rPr>
          <w:tab/>
        </w:r>
        <w:r w:rsidRPr="00BD7405">
          <w:rPr>
            <w:noProof/>
          </w:rPr>
          <w:fldChar w:fldCharType="begin"/>
        </w:r>
        <w:r w:rsidRPr="00BD7405">
          <w:rPr>
            <w:noProof/>
          </w:rPr>
          <w:instrText xml:space="preserve"> PAGEREF _Toc108467608 \h </w:instrText>
        </w:r>
        <w:r w:rsidRPr="00BD7405">
          <w:rPr>
            <w:noProof/>
          </w:rPr>
        </w:r>
        <w:r w:rsidRPr="00BD7405">
          <w:rPr>
            <w:noProof/>
          </w:rPr>
          <w:fldChar w:fldCharType="separate"/>
        </w:r>
        <w:r w:rsidRPr="00BD7405">
          <w:rPr>
            <w:noProof/>
          </w:rPr>
          <w:t>3</w:t>
        </w:r>
        <w:r w:rsidRPr="00BD7405">
          <w:rPr>
            <w:noProof/>
          </w:rPr>
          <w:fldChar w:fldCharType="end"/>
        </w:r>
      </w:hyperlink>
    </w:p>
    <w:p w14:paraId="78929294" w14:textId="50DBAA07" w:rsidR="006E4CE3" w:rsidRPr="00BD7405" w:rsidRDefault="006E4CE3">
      <w:pPr>
        <w:pStyle w:val="TOC3"/>
        <w:tabs>
          <w:tab w:val="right" w:leader="dot" w:pos="9062"/>
        </w:tabs>
        <w:rPr>
          <w:noProof/>
        </w:rPr>
      </w:pPr>
      <w:hyperlink w:anchor="_Toc108467609" w:history="1">
        <w:r w:rsidRPr="00BD7405">
          <w:rPr>
            <w:rStyle w:val="Hyperlink"/>
            <w:noProof/>
          </w:rPr>
          <w:t>Lektion 8 - 9</w:t>
        </w:r>
        <w:r w:rsidRPr="00BD7405">
          <w:rPr>
            <w:noProof/>
          </w:rPr>
          <w:tab/>
        </w:r>
        <w:r w:rsidRPr="00BD7405">
          <w:rPr>
            <w:noProof/>
          </w:rPr>
          <w:fldChar w:fldCharType="begin"/>
        </w:r>
        <w:r w:rsidRPr="00BD7405">
          <w:rPr>
            <w:noProof/>
          </w:rPr>
          <w:instrText xml:space="preserve"> PAGEREF _Toc108467609 \h </w:instrText>
        </w:r>
        <w:r w:rsidRPr="00BD7405">
          <w:rPr>
            <w:noProof/>
          </w:rPr>
        </w:r>
        <w:r w:rsidRPr="00BD7405">
          <w:rPr>
            <w:noProof/>
          </w:rPr>
          <w:fldChar w:fldCharType="separate"/>
        </w:r>
        <w:r w:rsidRPr="00BD7405">
          <w:rPr>
            <w:noProof/>
          </w:rPr>
          <w:t>3</w:t>
        </w:r>
        <w:r w:rsidRPr="00BD7405">
          <w:rPr>
            <w:noProof/>
          </w:rPr>
          <w:fldChar w:fldCharType="end"/>
        </w:r>
      </w:hyperlink>
    </w:p>
    <w:p w14:paraId="2A0E423C" w14:textId="688D24C5" w:rsidR="006E4CE3" w:rsidRPr="00BD7405" w:rsidRDefault="006E4CE3">
      <w:pPr>
        <w:pStyle w:val="TOC3"/>
        <w:tabs>
          <w:tab w:val="right" w:leader="dot" w:pos="9062"/>
        </w:tabs>
        <w:rPr>
          <w:noProof/>
        </w:rPr>
      </w:pPr>
      <w:hyperlink w:anchor="_Toc108467610" w:history="1">
        <w:r w:rsidRPr="00BD7405">
          <w:rPr>
            <w:rStyle w:val="Hyperlink"/>
            <w:noProof/>
          </w:rPr>
          <w:t>Lektion 9 – 10</w:t>
        </w:r>
        <w:r w:rsidRPr="00BD7405">
          <w:rPr>
            <w:noProof/>
          </w:rPr>
          <w:tab/>
        </w:r>
        <w:r w:rsidRPr="00BD7405">
          <w:rPr>
            <w:noProof/>
          </w:rPr>
          <w:fldChar w:fldCharType="begin"/>
        </w:r>
        <w:r w:rsidRPr="00BD7405">
          <w:rPr>
            <w:noProof/>
          </w:rPr>
          <w:instrText xml:space="preserve"> PAGEREF _Toc108467610 \h </w:instrText>
        </w:r>
        <w:r w:rsidRPr="00BD7405">
          <w:rPr>
            <w:noProof/>
          </w:rPr>
        </w:r>
        <w:r w:rsidRPr="00BD7405">
          <w:rPr>
            <w:noProof/>
          </w:rPr>
          <w:fldChar w:fldCharType="separate"/>
        </w:r>
        <w:r w:rsidRPr="00BD7405">
          <w:rPr>
            <w:noProof/>
          </w:rPr>
          <w:t>3</w:t>
        </w:r>
        <w:r w:rsidRPr="00BD7405">
          <w:rPr>
            <w:noProof/>
          </w:rPr>
          <w:fldChar w:fldCharType="end"/>
        </w:r>
      </w:hyperlink>
    </w:p>
    <w:p w14:paraId="000FC50D" w14:textId="4F743535" w:rsidR="006E4CE3" w:rsidRPr="00BD7405" w:rsidRDefault="006E4CE3">
      <w:pPr>
        <w:pStyle w:val="TOC2"/>
        <w:tabs>
          <w:tab w:val="right" w:leader="dot" w:pos="9062"/>
        </w:tabs>
        <w:rPr>
          <w:noProof/>
        </w:rPr>
      </w:pPr>
      <w:hyperlink w:anchor="_Toc108467611" w:history="1">
        <w:r w:rsidRPr="00BD7405">
          <w:rPr>
            <w:rStyle w:val="Hyperlink"/>
            <w:noProof/>
          </w:rPr>
          <w:t>Anforderungen</w:t>
        </w:r>
        <w:r w:rsidRPr="00BD7405">
          <w:rPr>
            <w:noProof/>
          </w:rPr>
          <w:tab/>
        </w:r>
        <w:r w:rsidRPr="00BD7405">
          <w:rPr>
            <w:noProof/>
          </w:rPr>
          <w:fldChar w:fldCharType="begin"/>
        </w:r>
        <w:r w:rsidRPr="00BD7405">
          <w:rPr>
            <w:noProof/>
          </w:rPr>
          <w:instrText xml:space="preserve"> PAGEREF _Toc108467611 \h </w:instrText>
        </w:r>
        <w:r w:rsidRPr="00BD7405">
          <w:rPr>
            <w:noProof/>
          </w:rPr>
        </w:r>
        <w:r w:rsidRPr="00BD7405">
          <w:rPr>
            <w:noProof/>
          </w:rPr>
          <w:fldChar w:fldCharType="separate"/>
        </w:r>
        <w:r w:rsidRPr="00BD7405">
          <w:rPr>
            <w:noProof/>
          </w:rPr>
          <w:t>3</w:t>
        </w:r>
        <w:r w:rsidRPr="00BD7405">
          <w:rPr>
            <w:noProof/>
          </w:rPr>
          <w:fldChar w:fldCharType="end"/>
        </w:r>
      </w:hyperlink>
    </w:p>
    <w:p w14:paraId="7807419C" w14:textId="56D87879" w:rsidR="006E4CE3" w:rsidRPr="00BD7405" w:rsidRDefault="006E4CE3">
      <w:pPr>
        <w:pStyle w:val="TOC2"/>
        <w:tabs>
          <w:tab w:val="right" w:leader="dot" w:pos="9062"/>
        </w:tabs>
        <w:rPr>
          <w:noProof/>
        </w:rPr>
      </w:pPr>
      <w:hyperlink w:anchor="_Toc108467612" w:history="1">
        <w:r w:rsidRPr="00BD7405">
          <w:rPr>
            <w:rStyle w:val="Hyperlink"/>
            <w:noProof/>
          </w:rPr>
          <w:t>Klassendiagramm</w:t>
        </w:r>
        <w:r w:rsidRPr="00BD7405">
          <w:rPr>
            <w:noProof/>
          </w:rPr>
          <w:tab/>
        </w:r>
        <w:r w:rsidRPr="00BD7405">
          <w:rPr>
            <w:noProof/>
          </w:rPr>
          <w:fldChar w:fldCharType="begin"/>
        </w:r>
        <w:r w:rsidRPr="00BD7405">
          <w:rPr>
            <w:noProof/>
          </w:rPr>
          <w:instrText xml:space="preserve"> PAGEREF _Toc108467612 \h </w:instrText>
        </w:r>
        <w:r w:rsidRPr="00BD7405">
          <w:rPr>
            <w:noProof/>
          </w:rPr>
        </w:r>
        <w:r w:rsidRPr="00BD7405">
          <w:rPr>
            <w:noProof/>
          </w:rPr>
          <w:fldChar w:fldCharType="separate"/>
        </w:r>
        <w:r w:rsidRPr="00BD7405">
          <w:rPr>
            <w:noProof/>
          </w:rPr>
          <w:t>4</w:t>
        </w:r>
        <w:r w:rsidRPr="00BD7405">
          <w:rPr>
            <w:noProof/>
          </w:rPr>
          <w:fldChar w:fldCharType="end"/>
        </w:r>
      </w:hyperlink>
    </w:p>
    <w:p w14:paraId="496CFF39" w14:textId="5C0B2C67" w:rsidR="006E4CE3" w:rsidRPr="00BD7405" w:rsidRDefault="006E4CE3">
      <w:pPr>
        <w:pStyle w:val="TOC2"/>
        <w:tabs>
          <w:tab w:val="right" w:leader="dot" w:pos="9062"/>
        </w:tabs>
        <w:rPr>
          <w:noProof/>
        </w:rPr>
      </w:pPr>
      <w:hyperlink w:anchor="_Toc108467613" w:history="1">
        <w:r w:rsidRPr="00BD7405">
          <w:rPr>
            <w:rStyle w:val="Hyperlink"/>
            <w:noProof/>
          </w:rPr>
          <w:t>Use-Case Diagramm</w:t>
        </w:r>
        <w:r w:rsidRPr="00BD7405">
          <w:rPr>
            <w:noProof/>
          </w:rPr>
          <w:tab/>
        </w:r>
        <w:r w:rsidRPr="00BD7405">
          <w:rPr>
            <w:noProof/>
          </w:rPr>
          <w:fldChar w:fldCharType="begin"/>
        </w:r>
        <w:r w:rsidRPr="00BD7405">
          <w:rPr>
            <w:noProof/>
          </w:rPr>
          <w:instrText xml:space="preserve"> PAGEREF _Toc108467613 \h </w:instrText>
        </w:r>
        <w:r w:rsidRPr="00BD7405">
          <w:rPr>
            <w:noProof/>
          </w:rPr>
        </w:r>
        <w:r w:rsidRPr="00BD7405">
          <w:rPr>
            <w:noProof/>
          </w:rPr>
          <w:fldChar w:fldCharType="separate"/>
        </w:r>
        <w:r w:rsidRPr="00BD7405">
          <w:rPr>
            <w:noProof/>
          </w:rPr>
          <w:t>5</w:t>
        </w:r>
        <w:r w:rsidRPr="00BD7405">
          <w:rPr>
            <w:noProof/>
          </w:rPr>
          <w:fldChar w:fldCharType="end"/>
        </w:r>
      </w:hyperlink>
    </w:p>
    <w:p w14:paraId="7588176E" w14:textId="49CB9FFA" w:rsidR="006E4CE3" w:rsidRPr="00BD7405" w:rsidRDefault="006E4CE3">
      <w:pPr>
        <w:pStyle w:val="TOC2"/>
        <w:tabs>
          <w:tab w:val="right" w:leader="dot" w:pos="9062"/>
        </w:tabs>
        <w:rPr>
          <w:noProof/>
        </w:rPr>
      </w:pPr>
      <w:hyperlink w:anchor="_Toc108467614" w:history="1">
        <w:r w:rsidRPr="00BD7405">
          <w:rPr>
            <w:rStyle w:val="Hyperlink"/>
            <w:noProof/>
          </w:rPr>
          <w:t>Wireframes</w:t>
        </w:r>
        <w:r w:rsidRPr="00BD7405">
          <w:rPr>
            <w:noProof/>
          </w:rPr>
          <w:tab/>
        </w:r>
        <w:r w:rsidRPr="00BD7405">
          <w:rPr>
            <w:noProof/>
          </w:rPr>
          <w:fldChar w:fldCharType="begin"/>
        </w:r>
        <w:r w:rsidRPr="00BD7405">
          <w:rPr>
            <w:noProof/>
          </w:rPr>
          <w:instrText xml:space="preserve"> PAGEREF _Toc108467614 \h </w:instrText>
        </w:r>
        <w:r w:rsidRPr="00BD7405">
          <w:rPr>
            <w:noProof/>
          </w:rPr>
        </w:r>
        <w:r w:rsidRPr="00BD7405">
          <w:rPr>
            <w:noProof/>
          </w:rPr>
          <w:fldChar w:fldCharType="separate"/>
        </w:r>
        <w:r w:rsidRPr="00BD7405">
          <w:rPr>
            <w:noProof/>
          </w:rPr>
          <w:t>5</w:t>
        </w:r>
        <w:r w:rsidRPr="00BD7405">
          <w:rPr>
            <w:noProof/>
          </w:rPr>
          <w:fldChar w:fldCharType="end"/>
        </w:r>
      </w:hyperlink>
    </w:p>
    <w:p w14:paraId="00F7BC1E" w14:textId="75C9159F" w:rsidR="006E4CE3" w:rsidRPr="00BD7405" w:rsidRDefault="006E4CE3">
      <w:pPr>
        <w:pStyle w:val="TOC2"/>
        <w:tabs>
          <w:tab w:val="right" w:leader="dot" w:pos="9062"/>
        </w:tabs>
        <w:rPr>
          <w:noProof/>
        </w:rPr>
      </w:pPr>
      <w:hyperlink w:anchor="_Toc108467615" w:history="1">
        <w:r w:rsidRPr="00BD7405">
          <w:rPr>
            <w:rStyle w:val="Hyperlink"/>
            <w:noProof/>
          </w:rPr>
          <w:t>Prozessabbildung</w:t>
        </w:r>
        <w:r w:rsidRPr="00BD7405">
          <w:rPr>
            <w:noProof/>
          </w:rPr>
          <w:tab/>
        </w:r>
        <w:r w:rsidRPr="00BD7405">
          <w:rPr>
            <w:noProof/>
          </w:rPr>
          <w:fldChar w:fldCharType="begin"/>
        </w:r>
        <w:r w:rsidRPr="00BD7405">
          <w:rPr>
            <w:noProof/>
          </w:rPr>
          <w:instrText xml:space="preserve"> PAGEREF _Toc108467615 \h </w:instrText>
        </w:r>
        <w:r w:rsidRPr="00BD7405">
          <w:rPr>
            <w:noProof/>
          </w:rPr>
        </w:r>
        <w:r w:rsidRPr="00BD7405">
          <w:rPr>
            <w:noProof/>
          </w:rPr>
          <w:fldChar w:fldCharType="separate"/>
        </w:r>
        <w:r w:rsidRPr="00BD7405">
          <w:rPr>
            <w:noProof/>
          </w:rPr>
          <w:t>6</w:t>
        </w:r>
        <w:r w:rsidRPr="00BD7405">
          <w:rPr>
            <w:noProof/>
          </w:rPr>
          <w:fldChar w:fldCharType="end"/>
        </w:r>
      </w:hyperlink>
    </w:p>
    <w:p w14:paraId="3AF886C4" w14:textId="067F4A68" w:rsidR="006E4CE3" w:rsidRPr="00BD7405" w:rsidRDefault="006E4CE3">
      <w:pPr>
        <w:pStyle w:val="TOC2"/>
        <w:tabs>
          <w:tab w:val="right" w:leader="dot" w:pos="9062"/>
        </w:tabs>
        <w:rPr>
          <w:noProof/>
        </w:rPr>
      </w:pPr>
      <w:hyperlink w:anchor="_Toc108467616" w:history="1">
        <w:r w:rsidRPr="00BD7405">
          <w:rPr>
            <w:rStyle w:val="Hyperlink"/>
            <w:noProof/>
          </w:rPr>
          <w:t>Logisch relational / MySQL</w:t>
        </w:r>
        <w:r w:rsidRPr="00BD7405">
          <w:rPr>
            <w:noProof/>
          </w:rPr>
          <w:tab/>
        </w:r>
        <w:r w:rsidRPr="00BD7405">
          <w:rPr>
            <w:noProof/>
          </w:rPr>
          <w:fldChar w:fldCharType="begin"/>
        </w:r>
        <w:r w:rsidRPr="00BD7405">
          <w:rPr>
            <w:noProof/>
          </w:rPr>
          <w:instrText xml:space="preserve"> PAGEREF _Toc108467616 \h </w:instrText>
        </w:r>
        <w:r w:rsidRPr="00BD7405">
          <w:rPr>
            <w:noProof/>
          </w:rPr>
        </w:r>
        <w:r w:rsidRPr="00BD7405">
          <w:rPr>
            <w:noProof/>
          </w:rPr>
          <w:fldChar w:fldCharType="separate"/>
        </w:r>
        <w:r w:rsidRPr="00BD7405">
          <w:rPr>
            <w:noProof/>
          </w:rPr>
          <w:t>6</w:t>
        </w:r>
        <w:r w:rsidRPr="00BD7405">
          <w:rPr>
            <w:noProof/>
          </w:rPr>
          <w:fldChar w:fldCharType="end"/>
        </w:r>
      </w:hyperlink>
    </w:p>
    <w:p w14:paraId="6B56EC10" w14:textId="039E988A" w:rsidR="006E4CE3" w:rsidRPr="00BD7405" w:rsidRDefault="006E4CE3">
      <w:pPr>
        <w:pStyle w:val="TOC2"/>
        <w:tabs>
          <w:tab w:val="right" w:leader="dot" w:pos="9062"/>
        </w:tabs>
        <w:rPr>
          <w:noProof/>
        </w:rPr>
      </w:pPr>
      <w:hyperlink w:anchor="_Toc108467617" w:history="1">
        <w:r w:rsidRPr="00BD7405">
          <w:rPr>
            <w:rStyle w:val="Hyperlink"/>
            <w:noProof/>
          </w:rPr>
          <w:t>Github</w:t>
        </w:r>
        <w:r w:rsidRPr="00BD7405">
          <w:rPr>
            <w:noProof/>
          </w:rPr>
          <w:tab/>
        </w:r>
        <w:r w:rsidRPr="00BD7405">
          <w:rPr>
            <w:noProof/>
          </w:rPr>
          <w:fldChar w:fldCharType="begin"/>
        </w:r>
        <w:r w:rsidRPr="00BD7405">
          <w:rPr>
            <w:noProof/>
          </w:rPr>
          <w:instrText xml:space="preserve"> PAGEREF _Toc108467617 \h </w:instrText>
        </w:r>
        <w:r w:rsidRPr="00BD7405">
          <w:rPr>
            <w:noProof/>
          </w:rPr>
        </w:r>
        <w:r w:rsidRPr="00BD7405">
          <w:rPr>
            <w:noProof/>
          </w:rPr>
          <w:fldChar w:fldCharType="separate"/>
        </w:r>
        <w:r w:rsidRPr="00BD7405">
          <w:rPr>
            <w:noProof/>
          </w:rPr>
          <w:t>7</w:t>
        </w:r>
        <w:r w:rsidRPr="00BD7405">
          <w:rPr>
            <w:noProof/>
          </w:rPr>
          <w:fldChar w:fldCharType="end"/>
        </w:r>
      </w:hyperlink>
    </w:p>
    <w:p w14:paraId="07200B6C" w14:textId="00AB0579" w:rsidR="00DD7C84" w:rsidRPr="00BD7405" w:rsidRDefault="000D08A6">
      <w:pPr>
        <w:pStyle w:val="Standard"/>
      </w:pPr>
      <w:r w:rsidRPr="00BD7405">
        <w:fldChar w:fldCharType="end"/>
      </w:r>
    </w:p>
    <w:p w14:paraId="7362E24F" w14:textId="77777777" w:rsidR="00DD7C84" w:rsidRPr="00BD7405" w:rsidRDefault="00DD7C84">
      <w:pPr>
        <w:pStyle w:val="Standard"/>
      </w:pPr>
    </w:p>
    <w:p w14:paraId="3390D3C1" w14:textId="77777777" w:rsidR="00DD7C84" w:rsidRPr="00BD7405" w:rsidRDefault="000D08A6">
      <w:pPr>
        <w:pStyle w:val="berschrift2"/>
      </w:pPr>
      <w:bookmarkStart w:id="2" w:name="_Toc108467602"/>
      <w:r w:rsidRPr="00BD7405">
        <w:t>Besprechungsnotizen</w:t>
      </w:r>
      <w:bookmarkEnd w:id="2"/>
      <w:r w:rsidRPr="00BD7405">
        <w:t xml:space="preserve"> </w:t>
      </w:r>
    </w:p>
    <w:p w14:paraId="5618720C" w14:textId="77777777" w:rsidR="00DD7C84" w:rsidRPr="00BD7405" w:rsidRDefault="000D08A6">
      <w:pPr>
        <w:pStyle w:val="berschrift3"/>
      </w:pPr>
      <w:bookmarkStart w:id="3" w:name="_Toc108467603"/>
      <w:r w:rsidRPr="00BD7405">
        <w:t>Lektion 1 – 2</w:t>
      </w:r>
      <w:bookmarkEnd w:id="3"/>
    </w:p>
    <w:p w14:paraId="02DC1586" w14:textId="77777777" w:rsidR="00DD7C84" w:rsidRPr="00BD7405" w:rsidRDefault="000D08A6">
      <w:pPr>
        <w:pStyle w:val="Standard"/>
      </w:pPr>
      <w:r w:rsidRPr="00BD7405">
        <w:t>Protokoll: 09.06.2022</w:t>
      </w:r>
    </w:p>
    <w:p w14:paraId="50325D04" w14:textId="461936B8" w:rsidR="00DD7C84" w:rsidRPr="00BD7405" w:rsidRDefault="000D08A6">
      <w:pPr>
        <w:pStyle w:val="Standard"/>
      </w:pPr>
      <w:r w:rsidRPr="00BD7405">
        <w:t xml:space="preserve">3 </w:t>
      </w:r>
      <w:r w:rsidR="00BD7405" w:rsidRPr="00BD7405">
        <w:t>Arten</w:t>
      </w:r>
      <w:r w:rsidRPr="00BD7405">
        <w:t xml:space="preserve"> von Abos: Ohne Ermässigung. Mit Ermässigung, und eine wo jemand in deinem Haushalt einen Abo besitzt.</w:t>
      </w:r>
    </w:p>
    <w:p w14:paraId="37274A28" w14:textId="6B69D670"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7954B9FE" w14:textId="6FD74F67" w:rsidR="00DD7C84" w:rsidRPr="00BD7405" w:rsidRDefault="000D08A6">
      <w:pPr>
        <w:pStyle w:val="Standard"/>
      </w:pPr>
      <w:r w:rsidRPr="00BD7405">
        <w:t xml:space="preserve">Maximale </w:t>
      </w:r>
      <w:r w:rsidR="00BD7405" w:rsidRPr="00BD7405">
        <w:t>M</w:t>
      </w:r>
      <w:r w:rsidRPr="00BD7405">
        <w:t xml:space="preserve">ietdauer -&gt; gibt keine, kostet einfach mehr desto mehr Zeit </w:t>
      </w:r>
      <w:r w:rsidR="00BD7405" w:rsidRPr="00BD7405">
        <w:t>vergeht</w:t>
      </w:r>
    </w:p>
    <w:p w14:paraId="427040D5" w14:textId="61DA7060"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6773F315" w14:textId="77777777" w:rsidR="00DD7C84" w:rsidRPr="00BD7405" w:rsidRDefault="000D08A6">
      <w:pPr>
        <w:pStyle w:val="Standard"/>
      </w:pPr>
      <w:r w:rsidRPr="00BD7405">
        <w:t>Ein Abo gebühr Stundentarif und Kilometer</w:t>
      </w:r>
    </w:p>
    <w:p w14:paraId="6641664F" w14:textId="77777777" w:rsidR="00DD7C84" w:rsidRPr="00BD7405" w:rsidRDefault="000D08A6">
      <w:pPr>
        <w:pStyle w:val="Standard"/>
      </w:pPr>
      <w:r w:rsidRPr="00BD7405">
        <w:t>Gepäck stücke reinpassen Kofferraum</w:t>
      </w:r>
    </w:p>
    <w:p w14:paraId="75FEE44D" w14:textId="77777777" w:rsidR="00DD7C84" w:rsidRPr="00BD7405" w:rsidRDefault="000D08A6">
      <w:pPr>
        <w:pStyle w:val="Standard"/>
      </w:pPr>
      <w:r w:rsidRPr="00BD7405">
        <w:t>Protokoll: 09.06.2022</w:t>
      </w:r>
    </w:p>
    <w:p w14:paraId="4E8944A0" w14:textId="58AC9A85" w:rsidR="00DD7C84" w:rsidRPr="00BD7405" w:rsidRDefault="000D08A6">
      <w:pPr>
        <w:pStyle w:val="Standard"/>
      </w:pPr>
      <w:r w:rsidRPr="00BD7405">
        <w:lastRenderedPageBreak/>
        <w:t xml:space="preserve">3 </w:t>
      </w:r>
      <w:r w:rsidR="00BD7405" w:rsidRPr="00BD7405">
        <w:t>Arten</w:t>
      </w:r>
      <w:r w:rsidRPr="00BD7405">
        <w:t xml:space="preserve"> von Abos: Ohne Ermässigung. Mit Ermässigung, und eine wo jemand in deinem Haushalt einen Abo besitzt.</w:t>
      </w:r>
    </w:p>
    <w:p w14:paraId="031A8246" w14:textId="4382873F" w:rsidR="00DD7C84" w:rsidRPr="00BD7405" w:rsidRDefault="000D08A6">
      <w:pPr>
        <w:pStyle w:val="Standard"/>
      </w:pPr>
      <w:r w:rsidRPr="00BD7405">
        <w:t xml:space="preserve">Wenn die Person im Haushalt auch ÖV </w:t>
      </w:r>
      <w:proofErr w:type="spellStart"/>
      <w:r w:rsidRPr="00BD7405">
        <w:t>abo</w:t>
      </w:r>
      <w:proofErr w:type="spellEnd"/>
      <w:r w:rsidRPr="00BD7405">
        <w:t xml:space="preserve"> </w:t>
      </w:r>
      <w:r w:rsidR="00BD7405" w:rsidRPr="00BD7405">
        <w:t>hat,</w:t>
      </w:r>
      <w:r w:rsidRPr="00BD7405">
        <w:t xml:space="preserve"> 50 -&gt; 100</w:t>
      </w:r>
    </w:p>
    <w:p w14:paraId="2B046A3C" w14:textId="77777777" w:rsidR="00DD7C84" w:rsidRPr="00BD7405" w:rsidRDefault="000D08A6">
      <w:pPr>
        <w:pStyle w:val="Standard"/>
      </w:pPr>
      <w:r w:rsidRPr="00BD7405">
        <w:t xml:space="preserve">Maximale </w:t>
      </w:r>
      <w:proofErr w:type="spellStart"/>
      <w:r w:rsidRPr="00BD7405">
        <w:t>mietdauer</w:t>
      </w:r>
      <w:proofErr w:type="spellEnd"/>
      <w:r w:rsidRPr="00BD7405">
        <w:t xml:space="preserve"> -&gt; gibt keine, kostet einfach mehr desto mehr Zeit </w:t>
      </w:r>
      <w:proofErr w:type="spellStart"/>
      <w:r w:rsidRPr="00BD7405">
        <w:t>vergaht</w:t>
      </w:r>
      <w:proofErr w:type="spellEnd"/>
    </w:p>
    <w:p w14:paraId="636C391E" w14:textId="5E1D36EA" w:rsidR="00DD7C84" w:rsidRPr="00BD7405" w:rsidRDefault="000D08A6">
      <w:pPr>
        <w:pStyle w:val="Standard"/>
      </w:pPr>
      <w:r w:rsidRPr="00BD7405">
        <w:t xml:space="preserve">Zahlungsmethode nur Rechnung -&gt; </w:t>
      </w:r>
      <w:r w:rsidR="00BD7405" w:rsidRPr="00BD7405">
        <w:t>erfolgt</w:t>
      </w:r>
      <w:r w:rsidRPr="00BD7405">
        <w:t xml:space="preserve"> </w:t>
      </w:r>
      <w:r w:rsidR="00BD7405" w:rsidRPr="00BD7405">
        <w:t>Ende</w:t>
      </w:r>
      <w:r w:rsidRPr="00BD7405">
        <w:t xml:space="preserve"> Monat</w:t>
      </w:r>
    </w:p>
    <w:p w14:paraId="49D82304" w14:textId="77777777" w:rsidR="00DD7C84" w:rsidRPr="00BD7405" w:rsidRDefault="000D08A6">
      <w:pPr>
        <w:pStyle w:val="Standard"/>
      </w:pPr>
      <w:r w:rsidRPr="00BD7405">
        <w:t>Ein Abo gebühr Stundentarif und Kilometer</w:t>
      </w:r>
    </w:p>
    <w:p w14:paraId="03C4389C" w14:textId="77777777" w:rsidR="00DD7C84" w:rsidRPr="00BD7405" w:rsidRDefault="000D08A6">
      <w:pPr>
        <w:pStyle w:val="Standard"/>
      </w:pPr>
      <w:r w:rsidRPr="00BD7405">
        <w:t>Gepäck stücke reinpassen Kofferraum</w:t>
      </w:r>
    </w:p>
    <w:p w14:paraId="19BC5838" w14:textId="77777777" w:rsidR="00DD7C84" w:rsidRPr="00BD7405" w:rsidRDefault="000D08A6">
      <w:pPr>
        <w:pStyle w:val="berschrift3"/>
      </w:pPr>
      <w:bookmarkStart w:id="4" w:name="_Toc108467604"/>
      <w:r w:rsidRPr="00BD7405">
        <w:t>Lektion 2 - 3</w:t>
      </w:r>
      <w:bookmarkEnd w:id="4"/>
    </w:p>
    <w:p w14:paraId="699121E0" w14:textId="77777777" w:rsidR="00DD7C84" w:rsidRPr="00BD7405" w:rsidRDefault="000D08A6">
      <w:pPr>
        <w:pStyle w:val="berschrift3"/>
      </w:pPr>
      <w:bookmarkStart w:id="5" w:name="_Toc108467605"/>
      <w:r w:rsidRPr="00BD7405">
        <w:t>Lektion 3 – 4</w:t>
      </w:r>
      <w:bookmarkEnd w:id="5"/>
    </w:p>
    <w:p w14:paraId="7FCD7DCA" w14:textId="77777777" w:rsidR="00DD7C84" w:rsidRPr="00BD7405" w:rsidRDefault="00DD7C84">
      <w:pPr>
        <w:pStyle w:val="Standard"/>
      </w:pPr>
    </w:p>
    <w:p w14:paraId="095FB269" w14:textId="507C9484" w:rsidR="00DD7C84" w:rsidRPr="00BD7405" w:rsidRDefault="000D08A6">
      <w:pPr>
        <w:pStyle w:val="Standard"/>
      </w:pPr>
      <w:r w:rsidRPr="00BD7405">
        <w:t xml:space="preserve">Können sich Tarife </w:t>
      </w:r>
      <w:r w:rsidR="008404A5" w:rsidRPr="00BD7405">
        <w:t>ändern?</w:t>
      </w:r>
      <w:r w:rsidRPr="00BD7405">
        <w:t xml:space="preserve"> </w:t>
      </w:r>
    </w:p>
    <w:p w14:paraId="374C1BB8" w14:textId="77777777" w:rsidR="00DD7C84" w:rsidRPr="00BD7405" w:rsidRDefault="000D08A6">
      <w:pPr>
        <w:pStyle w:val="Standard"/>
      </w:pPr>
      <w:r w:rsidRPr="00BD7405">
        <w:t>Ja</w:t>
      </w:r>
    </w:p>
    <w:p w14:paraId="7DD036CF" w14:textId="5B74D4CA" w:rsidR="00DD7C84" w:rsidRPr="00BD7405" w:rsidRDefault="000D08A6">
      <w:pPr>
        <w:pStyle w:val="Standard"/>
      </w:pPr>
      <w:r w:rsidRPr="00BD7405">
        <w:t xml:space="preserve">Muss verwaltet </w:t>
      </w:r>
      <w:r w:rsidR="00BD7405" w:rsidRPr="00BD7405">
        <w:t>werden,</w:t>
      </w:r>
      <w:r w:rsidRPr="00BD7405">
        <w:t xml:space="preserve"> wann ich das Auto </w:t>
      </w:r>
      <w:r w:rsidR="008404A5" w:rsidRPr="00BD7405">
        <w:t>gefahren</w:t>
      </w:r>
      <w:r w:rsidRPr="00BD7405">
        <w:t xml:space="preserve"> wurde und wie </w:t>
      </w:r>
      <w:r w:rsidR="00BD7405" w:rsidRPr="00BD7405">
        <w:t>lange?</w:t>
      </w:r>
      <w:r w:rsidRPr="00BD7405">
        <w:t xml:space="preserve"> </w:t>
      </w:r>
    </w:p>
    <w:p w14:paraId="37D3A2A7" w14:textId="2CAC31D2" w:rsidR="00DD7C84" w:rsidRPr="00BD7405" w:rsidRDefault="000D08A6">
      <w:pPr>
        <w:pStyle w:val="Standard"/>
      </w:pPr>
      <w:r w:rsidRPr="00BD7405">
        <w:t xml:space="preserve">Es ist ja eine Buchung als Kunde, man will ja von </w:t>
      </w:r>
      <w:proofErr w:type="spellStart"/>
      <w:r w:rsidRPr="00BD7405">
        <w:t>xx.xx.y</w:t>
      </w:r>
      <w:proofErr w:type="spellEnd"/>
      <w:r w:rsidRPr="00BD7405">
        <w:t xml:space="preserve"> bis </w:t>
      </w:r>
      <w:proofErr w:type="spellStart"/>
      <w:r w:rsidRPr="00BD7405">
        <w:t>xx.xx.y</w:t>
      </w:r>
      <w:proofErr w:type="spellEnd"/>
      <w:r w:rsidRPr="00BD7405">
        <w:t xml:space="preserve"> reservieren und dann geht man das Auto holen. Wen man 4h </w:t>
      </w:r>
      <w:r w:rsidR="008404A5" w:rsidRPr="00BD7405">
        <w:t>reserviert</w:t>
      </w:r>
      <w:r w:rsidRPr="00BD7405">
        <w:t xml:space="preserve"> aber nur 3 Stunden gefahren dann werden 4h verrechnet.</w:t>
      </w:r>
    </w:p>
    <w:p w14:paraId="4D13B975" w14:textId="7ECE9396" w:rsidR="00DD7C84" w:rsidRPr="00BD7405" w:rsidRDefault="000D08A6">
      <w:pPr>
        <w:pStyle w:val="Standard"/>
      </w:pPr>
      <w:r w:rsidRPr="00BD7405">
        <w:t xml:space="preserve">Beim Darüber </w:t>
      </w:r>
      <w:r w:rsidR="008404A5" w:rsidRPr="00BD7405">
        <w:t>gehen der Zeit?</w:t>
      </w:r>
      <w:r w:rsidRPr="00BD7405">
        <w:t xml:space="preserve"> </w:t>
      </w:r>
    </w:p>
    <w:p w14:paraId="08BEA0B6" w14:textId="77777777" w:rsidR="00DD7C84" w:rsidRPr="00BD7405" w:rsidRDefault="000D08A6">
      <w:pPr>
        <w:pStyle w:val="Standard"/>
      </w:pPr>
      <w:r w:rsidRPr="00BD7405">
        <w:t xml:space="preserve">Strafgebühr, aber muss nicht dargestellt werden. </w:t>
      </w:r>
    </w:p>
    <w:p w14:paraId="14282C7A" w14:textId="77777777" w:rsidR="00DD7C84" w:rsidRPr="00BD7405" w:rsidRDefault="00DD7C84">
      <w:pPr>
        <w:pStyle w:val="Standard"/>
      </w:pPr>
    </w:p>
    <w:p w14:paraId="643F0D4C" w14:textId="77777777" w:rsidR="00DD7C84" w:rsidRPr="00BD7405" w:rsidRDefault="000D08A6">
      <w:pPr>
        <w:pStyle w:val="berschrift3"/>
      </w:pPr>
      <w:bookmarkStart w:id="6" w:name="_Toc108467606"/>
      <w:r w:rsidRPr="00BD7405">
        <w:t>Lektion 4 - 5</w:t>
      </w:r>
      <w:bookmarkEnd w:id="6"/>
    </w:p>
    <w:p w14:paraId="61EE19AA" w14:textId="77777777" w:rsidR="00DD7C84" w:rsidRPr="00BD7405" w:rsidRDefault="000D08A6">
      <w:pPr>
        <w:pStyle w:val="berschrift3"/>
      </w:pPr>
      <w:bookmarkStart w:id="7" w:name="_Toc108467607"/>
      <w:r w:rsidRPr="00BD7405">
        <w:t>Lektion 5 – 6</w:t>
      </w:r>
      <w:bookmarkEnd w:id="7"/>
    </w:p>
    <w:p w14:paraId="065B6EAB" w14:textId="01F4BEC3" w:rsidR="00DD7C84" w:rsidRPr="00BD7405" w:rsidRDefault="000D08A6">
      <w:pPr>
        <w:pStyle w:val="Standard"/>
      </w:pPr>
      <w:r w:rsidRPr="00BD7405">
        <w:t>Gibt es jeden Mon</w:t>
      </w:r>
      <w:r w:rsidR="002D1F3C" w:rsidRPr="00BD7405">
        <w:t xml:space="preserve">at eine </w:t>
      </w:r>
      <w:r w:rsidR="00BD7405" w:rsidRPr="00BD7405">
        <w:t>Rechnung,</w:t>
      </w:r>
      <w:r w:rsidRPr="00BD7405">
        <w:t xml:space="preserve"> wen</w:t>
      </w:r>
      <w:r w:rsidR="002D1F3C" w:rsidRPr="00BD7405">
        <w:t>n</w:t>
      </w:r>
      <w:r w:rsidRPr="00BD7405">
        <w:t xml:space="preserve"> man kein Auto gemietet </w:t>
      </w:r>
      <w:r w:rsidR="002D1F3C" w:rsidRPr="00BD7405">
        <w:t>hat?</w:t>
      </w:r>
    </w:p>
    <w:p w14:paraId="7CB15CC6" w14:textId="5386A651" w:rsidR="00DD7C84" w:rsidRPr="00BD7405" w:rsidRDefault="002D1F3C">
      <w:pPr>
        <w:pStyle w:val="Standard"/>
      </w:pPr>
      <w:r w:rsidRPr="00BD7405">
        <w:t>Man</w:t>
      </w:r>
      <w:r w:rsidR="000D08A6" w:rsidRPr="00BD7405">
        <w:t xml:space="preserve"> zahlt einmal im Voraus das Abo und Rechnung nur </w:t>
      </w:r>
      <w:r w:rsidRPr="00BD7405">
        <w:t>Ende</w:t>
      </w:r>
      <w:r w:rsidR="000D08A6" w:rsidRPr="00BD7405">
        <w:t xml:space="preserve"> Monat für die Kosten</w:t>
      </w:r>
    </w:p>
    <w:p w14:paraId="3B412326" w14:textId="77777777" w:rsidR="00DD7C84" w:rsidRPr="00BD7405" w:rsidRDefault="000D08A6">
      <w:pPr>
        <w:pStyle w:val="Standard"/>
      </w:pPr>
      <w:r w:rsidRPr="00BD7405">
        <w:t>Braucht man eine Durchführung?</w:t>
      </w:r>
    </w:p>
    <w:p w14:paraId="4CEE2F29" w14:textId="03F24B3F" w:rsidR="00DD7C84" w:rsidRPr="00BD7405" w:rsidRDefault="000D08A6">
      <w:pPr>
        <w:pStyle w:val="Standard"/>
      </w:pPr>
      <w:r w:rsidRPr="00BD7405">
        <w:t xml:space="preserve">Für eine Durchführung braucht es auch Angebot, Auto wäre das Angebot </w:t>
      </w:r>
      <w:r w:rsidR="002D1F3C" w:rsidRPr="00BD7405">
        <w:t>also,</w:t>
      </w:r>
      <w:r w:rsidRPr="00BD7405">
        <w:t xml:space="preserve"> wenn genau ein Auto irgendwo steht und eine Peron macht eine Miete kann man das als Angebot sehen.</w:t>
      </w:r>
    </w:p>
    <w:p w14:paraId="6894273C" w14:textId="77777777" w:rsidR="00DD7C84" w:rsidRPr="00BD7405" w:rsidRDefault="00DD7C84">
      <w:pPr>
        <w:pStyle w:val="Standard"/>
      </w:pPr>
    </w:p>
    <w:p w14:paraId="16B225DB" w14:textId="2B396E08" w:rsidR="00DD7C84" w:rsidRPr="00BD7405" w:rsidRDefault="000D08A6">
      <w:pPr>
        <w:pStyle w:val="Standard"/>
      </w:pPr>
      <w:r w:rsidRPr="00BD7405">
        <w:t xml:space="preserve">Bei den </w:t>
      </w:r>
      <w:r w:rsidR="002D1F3C" w:rsidRPr="00BD7405">
        <w:t>Rabatten</w:t>
      </w:r>
      <w:r w:rsidRPr="00BD7405">
        <w:t xml:space="preserve"> kann man GA und Familienrabatt haben oder nur einen?</w:t>
      </w:r>
    </w:p>
    <w:p w14:paraId="4B62FC1A" w14:textId="77777777" w:rsidR="00DD7C84" w:rsidRPr="00BD7405" w:rsidRDefault="000D08A6">
      <w:pPr>
        <w:pStyle w:val="Standard"/>
      </w:pPr>
      <w:r w:rsidRPr="00BD7405">
        <w:t>Nur einen</w:t>
      </w:r>
    </w:p>
    <w:p w14:paraId="2F6E5E78" w14:textId="77777777" w:rsidR="00DD7C84" w:rsidRPr="00BD7405" w:rsidRDefault="00DD7C84">
      <w:pPr>
        <w:pStyle w:val="Standard"/>
      </w:pPr>
    </w:p>
    <w:p w14:paraId="382AE016" w14:textId="6897815A" w:rsidR="00DD7C84" w:rsidRPr="00BD7405" w:rsidRDefault="000D08A6">
      <w:pPr>
        <w:pStyle w:val="Standard"/>
      </w:pPr>
      <w:r w:rsidRPr="00BD7405">
        <w:t xml:space="preserve">Wie sieht es aus mit geblitzt zu </w:t>
      </w:r>
      <w:r w:rsidR="002D1F3C" w:rsidRPr="00BD7405">
        <w:t>werden?</w:t>
      </w:r>
      <w:r w:rsidRPr="00BD7405">
        <w:t xml:space="preserve"> </w:t>
      </w:r>
    </w:p>
    <w:p w14:paraId="5FE37233" w14:textId="784EFA60" w:rsidR="00DD7C84" w:rsidRPr="00BD7405" w:rsidRDefault="000D08A6">
      <w:pPr>
        <w:pStyle w:val="Standard"/>
      </w:pPr>
      <w:r w:rsidRPr="00BD7405">
        <w:t xml:space="preserve">Optional muss nicht. </w:t>
      </w:r>
      <w:r w:rsidR="002D1F3C" w:rsidRPr="00BD7405">
        <w:t xml:space="preserve">Gibt noch eine </w:t>
      </w:r>
      <w:proofErr w:type="spellStart"/>
      <w:r w:rsidR="002D1F3C" w:rsidRPr="00BD7405">
        <w:t>Strabuse</w:t>
      </w:r>
      <w:proofErr w:type="spellEnd"/>
      <w:r w:rsidR="002D1F3C" w:rsidRPr="00BD7405">
        <w:t xml:space="preserve"> </w:t>
      </w:r>
    </w:p>
    <w:p w14:paraId="33A0EFEF" w14:textId="3F003C01" w:rsidR="00DD7C84" w:rsidRPr="00BD7405" w:rsidRDefault="000D08A6">
      <w:pPr>
        <w:pStyle w:val="Standard"/>
      </w:pPr>
      <w:r w:rsidRPr="00BD7405">
        <w:t xml:space="preserve">Macht alles komplexer, muss nicht </w:t>
      </w:r>
      <w:r w:rsidR="00BD7405" w:rsidRPr="00BD7405">
        <w:t>modelliert</w:t>
      </w:r>
      <w:r w:rsidRPr="00BD7405">
        <w:t xml:space="preserve"> und eingebaut werden. Weil sonst braucht es sonst auch Versicherung Selbstbehalt usw. </w:t>
      </w:r>
    </w:p>
    <w:p w14:paraId="402182C2" w14:textId="77777777" w:rsidR="00DD7C84" w:rsidRPr="00BD7405" w:rsidRDefault="00DD7C84">
      <w:pPr>
        <w:pStyle w:val="berschrift3"/>
      </w:pPr>
    </w:p>
    <w:p w14:paraId="29294B3B" w14:textId="77777777" w:rsidR="00F75DE2" w:rsidRPr="00BD7405" w:rsidRDefault="00F75DE2">
      <w:pPr>
        <w:pStyle w:val="berschrift3"/>
      </w:pPr>
    </w:p>
    <w:p w14:paraId="6A0721C2" w14:textId="77777777" w:rsidR="00F75DE2" w:rsidRPr="00BD7405" w:rsidRDefault="00F75DE2">
      <w:pPr>
        <w:pStyle w:val="berschrift3"/>
      </w:pPr>
    </w:p>
    <w:p w14:paraId="4870D9EA" w14:textId="3037DC31" w:rsidR="00DD7C84" w:rsidRPr="00BD7405" w:rsidRDefault="000D08A6">
      <w:pPr>
        <w:pStyle w:val="berschrift3"/>
      </w:pPr>
      <w:bookmarkStart w:id="8" w:name="_Toc108467608"/>
      <w:r w:rsidRPr="00BD7405">
        <w:t>Lektion 7 – 8</w:t>
      </w:r>
      <w:bookmarkEnd w:id="8"/>
    </w:p>
    <w:p w14:paraId="50D66BD2" w14:textId="77777777" w:rsidR="00F75DE2" w:rsidRPr="00BD7405" w:rsidRDefault="00F75DE2">
      <w:pPr>
        <w:pStyle w:val="Standard"/>
      </w:pPr>
    </w:p>
    <w:p w14:paraId="2C64CDB6" w14:textId="1900EB3D" w:rsidR="00DD7C84" w:rsidRPr="00BD7405" w:rsidRDefault="000D08A6">
      <w:pPr>
        <w:pStyle w:val="Standard"/>
      </w:pPr>
      <w:r w:rsidRPr="00BD7405">
        <w:t xml:space="preserve">Darf Person </w:t>
      </w:r>
      <w:r w:rsidR="00F75DE2" w:rsidRPr="00BD7405">
        <w:t>abhängig</w:t>
      </w:r>
      <w:r w:rsidRPr="00BD7405">
        <w:t xml:space="preserve"> von einem Abo sein</w:t>
      </w:r>
      <w:r w:rsidR="00F75DE2" w:rsidRPr="00BD7405">
        <w:t>, heisst er existiert nicht ohne Das Abonnement</w:t>
      </w:r>
      <w:r w:rsidRPr="00BD7405">
        <w:t>? A</w:t>
      </w:r>
      <w:r w:rsidR="00F75DE2" w:rsidRPr="00BD7405">
        <w:t>u</w:t>
      </w:r>
      <w:r w:rsidRPr="00BD7405">
        <w:t>f der Datenbank</w:t>
      </w:r>
      <w:r w:rsidR="00BA08FC" w:rsidRPr="00BD7405">
        <w:t xml:space="preserve"> heisst dies der Fremdschlüssel darf NULL sein</w:t>
      </w:r>
    </w:p>
    <w:p w14:paraId="32348194" w14:textId="77777777" w:rsidR="00DD7C84" w:rsidRPr="00BD7405" w:rsidRDefault="000D08A6">
      <w:pPr>
        <w:pStyle w:val="Standard"/>
      </w:pPr>
      <w:r w:rsidRPr="00BD7405">
        <w:t xml:space="preserve">Praxis immer </w:t>
      </w:r>
      <w:proofErr w:type="spellStart"/>
      <w:r w:rsidRPr="00BD7405">
        <w:t>zuesrst</w:t>
      </w:r>
      <w:proofErr w:type="spellEnd"/>
      <w:r w:rsidRPr="00BD7405">
        <w:t xml:space="preserve"> Person, </w:t>
      </w:r>
      <w:proofErr w:type="spellStart"/>
      <w:r w:rsidRPr="00BD7405">
        <w:t>nacherher</w:t>
      </w:r>
      <w:proofErr w:type="spellEnd"/>
      <w:r w:rsidRPr="00BD7405">
        <w:t xml:space="preserve"> andere Prioritäten:</w:t>
      </w:r>
    </w:p>
    <w:p w14:paraId="235BE907" w14:textId="77777777" w:rsidR="00DD7C84" w:rsidRPr="00BD7405" w:rsidRDefault="000D08A6">
      <w:pPr>
        <w:pStyle w:val="Standard"/>
      </w:pPr>
      <w:r w:rsidRPr="00BD7405">
        <w:t>Immer zuerst die Person, immer non-</w:t>
      </w:r>
      <w:proofErr w:type="spellStart"/>
      <w:r w:rsidRPr="00BD7405">
        <w:t>identifying</w:t>
      </w:r>
      <w:proofErr w:type="spellEnd"/>
      <w:r w:rsidRPr="00BD7405">
        <w:t xml:space="preserve"> </w:t>
      </w:r>
      <w:proofErr w:type="spellStart"/>
      <w:r w:rsidRPr="00BD7405">
        <w:t>relationship</w:t>
      </w:r>
      <w:proofErr w:type="spellEnd"/>
      <w:r w:rsidRPr="00BD7405">
        <w:t>.</w:t>
      </w:r>
    </w:p>
    <w:p w14:paraId="1807785A" w14:textId="6499545E" w:rsidR="00DD7C84" w:rsidRPr="00BD7405" w:rsidRDefault="000D08A6">
      <w:pPr>
        <w:pStyle w:val="Standard"/>
      </w:pPr>
      <w:r w:rsidRPr="00BD7405">
        <w:t>Person kann auch kein Abo haben</w:t>
      </w:r>
      <w:r w:rsidR="00F75DE2" w:rsidRPr="00BD7405">
        <w:t>: Dies ist so</w:t>
      </w:r>
      <w:r w:rsidRPr="00BD7405">
        <w:t>, wird dann in der Datenbank erfasst.</w:t>
      </w:r>
    </w:p>
    <w:p w14:paraId="71A0E11F" w14:textId="77777777" w:rsidR="00DD7C84" w:rsidRPr="00BD7405" w:rsidRDefault="000D08A6">
      <w:pPr>
        <w:pStyle w:val="berschrift3"/>
      </w:pPr>
      <w:bookmarkStart w:id="9" w:name="_Toc108467609"/>
      <w:r w:rsidRPr="00BD7405">
        <w:t>Lektion 8 - 9</w:t>
      </w:r>
      <w:bookmarkEnd w:id="9"/>
    </w:p>
    <w:p w14:paraId="43E94697" w14:textId="77777777" w:rsidR="00DD7C84" w:rsidRPr="00BD7405" w:rsidRDefault="000D08A6">
      <w:pPr>
        <w:pStyle w:val="berschrift3"/>
      </w:pPr>
      <w:bookmarkStart w:id="10" w:name="_Toc108467610"/>
      <w:r w:rsidRPr="00BD7405">
        <w:t>Lektion 9 – 10</w:t>
      </w:r>
      <w:bookmarkEnd w:id="10"/>
    </w:p>
    <w:p w14:paraId="6745F116" w14:textId="77777777" w:rsidR="00DD7C84" w:rsidRPr="00BD7405" w:rsidRDefault="000D08A6">
      <w:pPr>
        <w:pStyle w:val="berschrift2"/>
      </w:pPr>
      <w:bookmarkStart w:id="11" w:name="_Toc108467611"/>
      <w:r w:rsidRPr="00BD7405">
        <w:t>Anforderungen</w:t>
      </w:r>
      <w:bookmarkEnd w:id="11"/>
    </w:p>
    <w:p w14:paraId="013EB7DB" w14:textId="453B3DF7" w:rsidR="00DD7C84" w:rsidRPr="00BD7405" w:rsidRDefault="000D08A6">
      <w:pPr>
        <w:pStyle w:val="Standard"/>
      </w:pPr>
      <w:r w:rsidRPr="00BD7405">
        <w:t xml:space="preserve">Die Anforderungen für das Mobility Projekt sind sechs Lieferobjekt die der Ausgangslage entsprechend angepasst sind.  </w:t>
      </w:r>
      <w:r w:rsidR="006E4CE3" w:rsidRPr="00BD7405">
        <w:rPr>
          <w:rStyle w:val="Absatz-Standardschriftart"/>
          <w:sz w:val="20"/>
          <w:szCs w:val="20"/>
        </w:rPr>
        <w:t>(Klassendiagram</w:t>
      </w:r>
      <w:r w:rsidRPr="00BD7405">
        <w:rPr>
          <w:rStyle w:val="Absatz-Standardschriftart"/>
          <w:sz w:val="20"/>
          <w:szCs w:val="20"/>
        </w:rPr>
        <w:t xml:space="preserve">, Use-Case Diagramm, Wireframes, Prozessabbildung, Logisch relational , </w:t>
      </w:r>
      <w:proofErr w:type="spellStart"/>
      <w:r w:rsidRPr="00BD7405">
        <w:rPr>
          <w:rStyle w:val="Absatz-Standardschriftart"/>
          <w:sz w:val="20"/>
          <w:szCs w:val="20"/>
        </w:rPr>
        <w:t>MySQl</w:t>
      </w:r>
      <w:proofErr w:type="spellEnd"/>
      <w:r w:rsidRPr="00BD7405">
        <w:rPr>
          <w:rStyle w:val="Absatz-Standardschriftart"/>
          <w:sz w:val="20"/>
          <w:szCs w:val="20"/>
        </w:rPr>
        <w:t xml:space="preserve"> ) </w:t>
      </w:r>
    </w:p>
    <w:p w14:paraId="5E1FFE62" w14:textId="77777777" w:rsidR="00DD7C84" w:rsidRPr="00BD7405" w:rsidRDefault="000D08A6" w:rsidP="006E4CE3">
      <w:pPr>
        <w:pStyle w:val="Standard"/>
        <w:ind w:left="360"/>
      </w:pPr>
      <w:r w:rsidRPr="00BD7405">
        <w:t xml:space="preserve">Das Datenmodel hat folgende Anforderungen: </w:t>
      </w:r>
    </w:p>
    <w:p w14:paraId="0C6EEDCB" w14:textId="77777777" w:rsidR="00DD7C84" w:rsidRPr="00BD7405" w:rsidRDefault="000D08A6" w:rsidP="006E4CE3">
      <w:pPr>
        <w:pStyle w:val="Listenabsatz"/>
        <w:numPr>
          <w:ilvl w:val="0"/>
          <w:numId w:val="3"/>
        </w:numPr>
      </w:pPr>
      <w:r w:rsidRPr="00BD7405">
        <w:t>Abbildung der Abonnement Optionen, deren Kosten und die Ermässigungen.</w:t>
      </w:r>
    </w:p>
    <w:p w14:paraId="16A52AD0" w14:textId="77777777" w:rsidR="00DD7C84" w:rsidRPr="00BD7405" w:rsidRDefault="000D08A6" w:rsidP="006E4CE3">
      <w:pPr>
        <w:pStyle w:val="Listenabsatz"/>
        <w:numPr>
          <w:ilvl w:val="0"/>
          <w:numId w:val="3"/>
        </w:numPr>
      </w:pPr>
      <w:r w:rsidRPr="00BD7405">
        <w:t xml:space="preserve">Abbildung der Variablen Kosten bezogen auf Fahrzeug-Kategorie, Stundentarif ( auch  Zeitvariabel ) und Kilometertarif   </w:t>
      </w:r>
    </w:p>
    <w:p w14:paraId="59682B87" w14:textId="77777777" w:rsidR="00DD7C84" w:rsidRPr="00BD7405" w:rsidRDefault="000D08A6" w:rsidP="006E4CE3">
      <w:pPr>
        <w:pStyle w:val="Listenabsatz"/>
        <w:numPr>
          <w:ilvl w:val="0"/>
          <w:numId w:val="3"/>
        </w:numPr>
      </w:pPr>
      <w:r w:rsidRPr="00BD7405">
        <w:t>Abbildung der Autos und deren Attributen, wie Name, Anzahl Personen oder Koffer</w:t>
      </w:r>
    </w:p>
    <w:p w14:paraId="0C5ABC34" w14:textId="20042AF7" w:rsidR="00DD7C84" w:rsidRPr="00BD7405" w:rsidRDefault="000D08A6" w:rsidP="006E4CE3">
      <w:pPr>
        <w:pStyle w:val="Listenabsatz"/>
        <w:numPr>
          <w:ilvl w:val="0"/>
          <w:numId w:val="3"/>
        </w:numPr>
      </w:pPr>
      <w:r w:rsidRPr="00BD7405">
        <w:t xml:space="preserve">Abbildung der Mitglieder samt deren Informationen wie Adresse, Name usw. ,für die Umsetzung von Ermässigungen für Haushälter </w:t>
      </w:r>
    </w:p>
    <w:p w14:paraId="5AF11202" w14:textId="4A12FC51" w:rsidR="00BA08FC" w:rsidRPr="00BD7405" w:rsidRDefault="006E4CE3" w:rsidP="006E4CE3">
      <w:pPr>
        <w:pStyle w:val="Listenabsatz"/>
        <w:numPr>
          <w:ilvl w:val="0"/>
          <w:numId w:val="3"/>
        </w:numPr>
      </w:pPr>
      <w:proofErr w:type="spellStart"/>
      <w:r w:rsidRPr="00BD7405">
        <w:t>Abildung</w:t>
      </w:r>
      <w:proofErr w:type="spellEnd"/>
      <w:r w:rsidRPr="00BD7405">
        <w:t xml:space="preserve"> der Verwaltung der Rechnungen.</w:t>
      </w:r>
    </w:p>
    <w:p w14:paraId="0FF2C86C" w14:textId="77777777" w:rsidR="00DD7C84" w:rsidRPr="00BD7405" w:rsidRDefault="000D08A6">
      <w:pPr>
        <w:pStyle w:val="berschrift2"/>
      </w:pPr>
      <w:r w:rsidRPr="00BD7405">
        <w:lastRenderedPageBreak/>
        <w:tab/>
      </w:r>
    </w:p>
    <w:p w14:paraId="6FFF8D2E" w14:textId="77777777" w:rsidR="00DD7C84" w:rsidRPr="00BD7405" w:rsidRDefault="000D08A6">
      <w:pPr>
        <w:pStyle w:val="berschrift2"/>
      </w:pPr>
      <w:bookmarkStart w:id="12" w:name="_Toc108467612"/>
      <w:r w:rsidRPr="00BD7405">
        <w:t>Klassendiagramm</w:t>
      </w:r>
      <w:bookmarkEnd w:id="12"/>
    </w:p>
    <w:p w14:paraId="39D81586" w14:textId="06BE2410" w:rsidR="00DD7C84" w:rsidRPr="00BD7405" w:rsidRDefault="007D531B">
      <w:pPr>
        <w:pStyle w:val="Standard"/>
      </w:pPr>
      <w:r w:rsidRPr="00BD7405">
        <w:rPr>
          <w:noProof/>
        </w:rPr>
        <w:drawing>
          <wp:inline distT="0" distB="0" distL="0" distR="0" wp14:anchorId="477A3920" wp14:editId="4AFC9AA3">
            <wp:extent cx="5760720" cy="44297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stretch>
                      <a:fillRect/>
                    </a:stretch>
                  </pic:blipFill>
                  <pic:spPr>
                    <a:xfrm>
                      <a:off x="0" y="0"/>
                      <a:ext cx="5760720" cy="4429760"/>
                    </a:xfrm>
                    <a:prstGeom prst="rect">
                      <a:avLst/>
                    </a:prstGeom>
                  </pic:spPr>
                </pic:pic>
              </a:graphicData>
            </a:graphic>
          </wp:inline>
        </w:drawing>
      </w:r>
    </w:p>
    <w:p w14:paraId="6CFE7AE7" w14:textId="11416F09" w:rsidR="00423964" w:rsidRPr="00BD7405" w:rsidRDefault="00467DF1">
      <w:pPr>
        <w:pStyle w:val="Standard"/>
      </w:pPr>
      <w:r w:rsidRPr="00BD7405">
        <w:rPr>
          <w:b/>
          <w:bCs/>
        </w:rPr>
        <w:t>Ort:</w:t>
      </w:r>
      <w:r w:rsidRPr="00BD7405">
        <w:t xml:space="preserve"> Die Klasse Ort speichert den Namen des Stades ab und zudem die dazugehörige PLZ.</w:t>
      </w:r>
      <w:r w:rsidR="002D1F3C" w:rsidRPr="00BD7405">
        <w:t xml:space="preserve"> Es hat eine Beziehung zu Person</w:t>
      </w:r>
      <w:r w:rsidR="00494DF5" w:rsidRPr="00BD7405">
        <w:t xml:space="preserve">, da man zu der Person die Adresse speichern muss. Heisst hier kann eine </w:t>
      </w:r>
      <w:r w:rsidR="008A76C0" w:rsidRPr="00BD7405">
        <w:t xml:space="preserve">Person mehrmals die gleiche Ortschaft besitzen, und jede </w:t>
      </w:r>
      <w:r w:rsidR="004510F0" w:rsidRPr="00BD7405">
        <w:t>Adresse</w:t>
      </w:r>
      <w:r w:rsidR="008A76C0" w:rsidRPr="00BD7405">
        <w:t xml:space="preserve"> gehört zu einem Ort. Zudem wird der Ort der Ausleihe auch gebraucht, hier ist es wieder das gleiche es braucht ein </w:t>
      </w:r>
      <w:r w:rsidR="006E4CE3" w:rsidRPr="00BD7405">
        <w:t>Ort,</w:t>
      </w:r>
      <w:r w:rsidR="008A76C0" w:rsidRPr="00BD7405">
        <w:t xml:space="preserve"> welches mehrmals vorkommen kann. </w:t>
      </w:r>
    </w:p>
    <w:p w14:paraId="6E8B26B9" w14:textId="2B81AA98" w:rsidR="00403228" w:rsidRPr="00BD7405" w:rsidRDefault="00467DF1">
      <w:pPr>
        <w:pStyle w:val="Standard"/>
      </w:pPr>
      <w:r w:rsidRPr="00BD7405">
        <w:rPr>
          <w:b/>
          <w:bCs/>
        </w:rPr>
        <w:t>Auto:</w:t>
      </w:r>
      <w:r w:rsidRPr="00BD7405">
        <w:t xml:space="preserve"> Die Klasse </w:t>
      </w:r>
      <w:r w:rsidR="008A76C0" w:rsidRPr="00BD7405">
        <w:t>speichert die wichtigen Attribute eines Autos wie im Auftrag beschrieben. Model, Name, Anz Personen, Koffer</w:t>
      </w:r>
      <w:r w:rsidR="00403228" w:rsidRPr="00BD7405">
        <w:t xml:space="preserve"> </w:t>
      </w:r>
      <w:r w:rsidR="006E4CE3" w:rsidRPr="00BD7405">
        <w:t>Manual</w:t>
      </w:r>
      <w:r w:rsidR="00403228" w:rsidRPr="00BD7405">
        <w:t xml:space="preserve"> oder nicht. Zudem wird es für die Durchführung Tabelle gebraucht, damit man Weiss welches geliehen wurde. Zudem kann dort mehrmals das gleiche Auto verwaltet werden, zudem hat es eine Beziehung mit dem Tarif, wo jedes Auto einen Tarif hat und dessen Tarif zum Teil mehrmals vorkommen kann, da ein paar den Gleichen haben. </w:t>
      </w:r>
    </w:p>
    <w:p w14:paraId="72178F64" w14:textId="4AE76655" w:rsidR="00403228" w:rsidRPr="00BD7405" w:rsidRDefault="00EE4C19">
      <w:pPr>
        <w:pStyle w:val="Standard"/>
      </w:pPr>
      <w:r w:rsidRPr="00BD7405">
        <w:rPr>
          <w:b/>
          <w:bCs/>
        </w:rPr>
        <w:t xml:space="preserve">Person: </w:t>
      </w:r>
      <w:r w:rsidRPr="00BD7405">
        <w:t xml:space="preserve">Diese Klasse speichert viele wichtige </w:t>
      </w:r>
      <w:r w:rsidR="004510F0" w:rsidRPr="00BD7405">
        <w:t>Infos</w:t>
      </w:r>
      <w:r w:rsidRPr="00BD7405">
        <w:t xml:space="preserve"> zu einer Person</w:t>
      </w:r>
      <w:r w:rsidR="003E0799" w:rsidRPr="00BD7405">
        <w:t xml:space="preserve">, zudem noch ob er verantwortlich ist für den </w:t>
      </w:r>
      <w:r w:rsidR="004510F0" w:rsidRPr="00BD7405">
        <w:t>Familien Abo</w:t>
      </w:r>
      <w:r w:rsidR="00BD29CF" w:rsidRPr="00BD7405">
        <w:t xml:space="preserve">, wo dann die Rechnungen </w:t>
      </w:r>
      <w:r w:rsidR="004510F0" w:rsidRPr="00BD7405">
        <w:t>adressiert</w:t>
      </w:r>
      <w:r w:rsidR="00BD29CF" w:rsidRPr="00BD7405">
        <w:t xml:space="preserve"> werden</w:t>
      </w:r>
      <w:r w:rsidRPr="00BD7405">
        <w:t xml:space="preserve">. Er hat eine Beziehung mit Ort, wurde schon erläutert, Mit </w:t>
      </w:r>
      <w:r w:rsidR="004510F0" w:rsidRPr="00BD7405">
        <w:t>Abonnement</w:t>
      </w:r>
      <w:r w:rsidRPr="00BD7405">
        <w:t>, damit zu jeder Person ein Abonnement. In der Klasse Person kann ein Abo mehrere Personen gehören, wiederum hat jede Person ein Abo. Zu diesem Abo hat jede Person individuell noch eine Rechnung</w:t>
      </w:r>
      <w:r w:rsidR="003E0799" w:rsidRPr="00BD7405">
        <w:t xml:space="preserve"> zum </w:t>
      </w:r>
      <w:r w:rsidR="004510F0" w:rsidRPr="00BD7405">
        <w:t>Abonnement</w:t>
      </w:r>
      <w:r w:rsidR="003E0799" w:rsidRPr="00BD7405">
        <w:t xml:space="preserve">. Die Klasse hat auch noch eine Beziehung mit der Mehrfachassoziativer Klasse, wo dann alles zusammengefasst wird. </w:t>
      </w:r>
      <w:r w:rsidR="00BD29CF" w:rsidRPr="00BD7405">
        <w:t>Die Ausführung kann mehrere Personen beinhalten, mehrmals die gleiche, und jede Person eine Ausführung.</w:t>
      </w:r>
    </w:p>
    <w:p w14:paraId="776090BC" w14:textId="301616E6" w:rsidR="00BD29CF" w:rsidRPr="00BD7405" w:rsidRDefault="00BD29CF">
      <w:pPr>
        <w:pStyle w:val="Standard"/>
      </w:pPr>
      <w:r w:rsidRPr="00BD7405">
        <w:rPr>
          <w:b/>
          <w:bCs/>
        </w:rPr>
        <w:lastRenderedPageBreak/>
        <w:t>Tarif:</w:t>
      </w:r>
      <w:r w:rsidRPr="00BD7405">
        <w:t xml:space="preserve"> </w:t>
      </w:r>
      <w:r w:rsidR="004510F0" w:rsidRPr="00BD7405">
        <w:t>Der Tarif</w:t>
      </w:r>
      <w:r w:rsidRPr="00BD7405">
        <w:t xml:space="preserve"> speichert die wichtigen Informationen zu der </w:t>
      </w:r>
      <w:r w:rsidR="007B436A" w:rsidRPr="00BD7405">
        <w:t>Berechnung</w:t>
      </w:r>
      <w:r w:rsidRPr="00BD7405">
        <w:t xml:space="preserve"> der Miete. Die </w:t>
      </w:r>
      <w:r w:rsidR="004510F0" w:rsidRPr="00BD7405">
        <w:t>Beziehung</w:t>
      </w:r>
      <w:r w:rsidRPr="00BD7405">
        <w:t xml:space="preserve"> mit dem Auto ist wichtig, um dies anzuordnen. Ein Tarif gehört </w:t>
      </w:r>
      <w:r w:rsidR="007D531B" w:rsidRPr="00BD7405">
        <w:t>zu einem oder mehreren Autos, und ein Auto hat ein Tarif.</w:t>
      </w:r>
    </w:p>
    <w:p w14:paraId="025BE96E" w14:textId="23B78FE3" w:rsidR="007D531B" w:rsidRPr="00BD7405" w:rsidRDefault="007D531B">
      <w:pPr>
        <w:pStyle w:val="Standard"/>
      </w:pPr>
      <w:r w:rsidRPr="00BD7405">
        <w:rPr>
          <w:b/>
          <w:bCs/>
        </w:rPr>
        <w:t>Rechnung:</w:t>
      </w:r>
      <w:r w:rsidRPr="00BD7405">
        <w:t xml:space="preserve"> Eine Rechnung beinhalten den Preis, wie auch </w:t>
      </w:r>
      <w:r w:rsidR="007B436A" w:rsidRPr="00BD7405">
        <w:t>das fällige Datum</w:t>
      </w:r>
      <w:r w:rsidRPr="00BD7405">
        <w:t xml:space="preserve">. Die Rechnung gehört individuell </w:t>
      </w:r>
      <w:r w:rsidR="007B436A" w:rsidRPr="00BD7405">
        <w:t>zu einer Person</w:t>
      </w:r>
      <w:r w:rsidRPr="00BD7405">
        <w:t xml:space="preserve"> und die Person hat 1 Rechnung, welches </w:t>
      </w:r>
      <w:r w:rsidR="004510F0" w:rsidRPr="00BD7405">
        <w:t>begleichen</w:t>
      </w:r>
      <w:r w:rsidRPr="00BD7405">
        <w:t xml:space="preserve"> werden muss.</w:t>
      </w:r>
    </w:p>
    <w:p w14:paraId="2CB2CD89" w14:textId="48FAF0B2" w:rsidR="007D531B" w:rsidRPr="00BD7405" w:rsidRDefault="007D531B">
      <w:pPr>
        <w:pStyle w:val="Standard"/>
      </w:pPr>
      <w:r w:rsidRPr="00BD7405">
        <w:rPr>
          <w:b/>
          <w:bCs/>
        </w:rPr>
        <w:t>Ermahnungen:</w:t>
      </w:r>
      <w:r w:rsidRPr="00BD7405">
        <w:t xml:space="preserve"> Dies ist eine Ermahnung </w:t>
      </w:r>
      <w:r w:rsidR="004510F0" w:rsidRPr="00BD7405">
        <w:t>das nächstfällige Datum</w:t>
      </w:r>
      <w:r w:rsidRPr="00BD7405">
        <w:t>. Eine Rechnung kann keine oder mehrere haben</w:t>
      </w:r>
      <w:r w:rsidR="007B436A" w:rsidRPr="00BD7405">
        <w:t>, und eine Ermahnung gehört zu einer Rechnung</w:t>
      </w:r>
    </w:p>
    <w:p w14:paraId="5EF737BD" w14:textId="5FF9DD94" w:rsidR="007B436A" w:rsidRPr="00BD7405" w:rsidRDefault="007B436A">
      <w:pPr>
        <w:pStyle w:val="Standard"/>
      </w:pPr>
      <w:r w:rsidRPr="00BD7405">
        <w:rPr>
          <w:b/>
          <w:bCs/>
        </w:rPr>
        <w:t xml:space="preserve">Ausleihe: </w:t>
      </w:r>
      <w:r w:rsidRPr="00BD7405">
        <w:t xml:space="preserve">Der Zweck </w:t>
      </w:r>
      <w:r w:rsidR="004510F0" w:rsidRPr="00BD7405">
        <w:t>der Attribute</w:t>
      </w:r>
      <w:r w:rsidRPr="00BD7405">
        <w:t xml:space="preserve"> ist die Ausleihe eines Autos zu registrieren mit den genauen Kilometer, </w:t>
      </w:r>
      <w:r w:rsidR="004510F0" w:rsidRPr="00BD7405">
        <w:t>Start</w:t>
      </w:r>
      <w:r w:rsidRPr="00BD7405">
        <w:t xml:space="preserve"> end </w:t>
      </w:r>
      <w:proofErr w:type="spellStart"/>
      <w:r w:rsidRPr="00BD7405">
        <w:t>Timestamp</w:t>
      </w:r>
      <w:proofErr w:type="spellEnd"/>
      <w:r w:rsidRPr="00BD7405">
        <w:t xml:space="preserve"> für eine genau Zeitaufnahme. Di Ausleihe hat zudem noch eine Rechnung und die Rechnung gehört </w:t>
      </w:r>
      <w:r w:rsidR="004510F0" w:rsidRPr="00BD7405">
        <w:t>zu einer Ausleihe</w:t>
      </w:r>
      <w:r w:rsidRPr="00BD7405">
        <w:t>. Auch noch hat die Ausleihe einen Ort, wo dies Stattfindet.</w:t>
      </w:r>
    </w:p>
    <w:p w14:paraId="0798ABF3" w14:textId="59314AC7" w:rsidR="007B436A" w:rsidRPr="00BD7405" w:rsidRDefault="004510F0">
      <w:pPr>
        <w:pStyle w:val="Standard"/>
      </w:pPr>
      <w:r w:rsidRPr="00BD7405">
        <w:rPr>
          <w:b/>
          <w:bCs/>
        </w:rPr>
        <w:t>Abonnement</w:t>
      </w:r>
      <w:r w:rsidR="007B436A" w:rsidRPr="00BD7405">
        <w:rPr>
          <w:b/>
          <w:bCs/>
        </w:rPr>
        <w:t xml:space="preserve">: </w:t>
      </w:r>
      <w:r w:rsidR="007B436A" w:rsidRPr="00BD7405">
        <w:t>Hier werden die jeglichen Abos erfasst</w:t>
      </w:r>
      <w:r w:rsidRPr="00BD7405">
        <w:t xml:space="preserve">, welches in der Ausgangslage fix vorgegeben sind. Zudem auch noch die Preise und allfälligen Rabatt. </w:t>
      </w:r>
      <w:r w:rsidR="00162808" w:rsidRPr="00BD7405">
        <w:t xml:space="preserve">Eine Person hat einen Abo, ein Abo gehört zu mehreren </w:t>
      </w:r>
      <w:r w:rsidR="00BD7405" w:rsidRPr="00BD7405">
        <w:t>Personen</w:t>
      </w:r>
      <w:r w:rsidR="00162808" w:rsidRPr="00BD7405">
        <w:t>.</w:t>
      </w:r>
    </w:p>
    <w:p w14:paraId="6FE1B3E2" w14:textId="77777777" w:rsidR="007D531B" w:rsidRPr="00BD7405" w:rsidRDefault="007D531B">
      <w:pPr>
        <w:pStyle w:val="Standard"/>
      </w:pPr>
    </w:p>
    <w:p w14:paraId="31BE7A3E" w14:textId="77777777" w:rsidR="00DD7C84" w:rsidRPr="00BD7405" w:rsidRDefault="000D08A6">
      <w:pPr>
        <w:pStyle w:val="berschrift2"/>
      </w:pPr>
      <w:bookmarkStart w:id="13" w:name="_Toc108467613"/>
      <w:r w:rsidRPr="00BD7405">
        <w:t>Use-Case Diagramm</w:t>
      </w:r>
      <w:bookmarkEnd w:id="13"/>
    </w:p>
    <w:p w14:paraId="736457B7" w14:textId="77777777" w:rsidR="00DD7C84" w:rsidRPr="00BD7405" w:rsidRDefault="00DD7C84">
      <w:pPr>
        <w:pStyle w:val="Standard"/>
      </w:pPr>
    </w:p>
    <w:p w14:paraId="6B85F459" w14:textId="77777777" w:rsidR="00DD7C84" w:rsidRPr="00BD7405" w:rsidRDefault="000D08A6">
      <w:pPr>
        <w:pStyle w:val="Standard"/>
      </w:pPr>
      <w:r w:rsidRPr="00BD7405">
        <w:rPr>
          <w:noProof/>
        </w:rPr>
        <w:drawing>
          <wp:inline distT="0" distB="0" distL="0" distR="0" wp14:anchorId="11CD7D31" wp14:editId="57C54AE3">
            <wp:extent cx="5343525" cy="4495803"/>
            <wp:effectExtent l="0" t="0" r="9525" b="0"/>
            <wp:docPr id="1"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343525" cy="4495803"/>
                    </a:xfrm>
                    <a:prstGeom prst="rect">
                      <a:avLst/>
                    </a:prstGeom>
                    <a:noFill/>
                    <a:ln>
                      <a:noFill/>
                      <a:prstDash/>
                    </a:ln>
                  </pic:spPr>
                </pic:pic>
              </a:graphicData>
            </a:graphic>
          </wp:inline>
        </w:drawing>
      </w:r>
    </w:p>
    <w:p w14:paraId="0CFBF7B1" w14:textId="77777777" w:rsidR="00DD7C84" w:rsidRPr="00BD7405" w:rsidRDefault="000D08A6">
      <w:pPr>
        <w:pStyle w:val="berschrift2"/>
      </w:pPr>
      <w:bookmarkStart w:id="14" w:name="_Toc108467614"/>
      <w:r w:rsidRPr="00BD7405">
        <w:t>Wireframes</w:t>
      </w:r>
      <w:bookmarkEnd w:id="14"/>
    </w:p>
    <w:p w14:paraId="3959F06E" w14:textId="04128CA3" w:rsidR="00DD7C84" w:rsidRPr="00BD7405" w:rsidRDefault="006E4CE3">
      <w:pPr>
        <w:pStyle w:val="Standard"/>
      </w:pPr>
      <w:hyperlink r:id="rId9" w:history="1">
        <w:proofErr w:type="spellStart"/>
        <w:r w:rsidRPr="00BD7405">
          <w:rPr>
            <w:rStyle w:val="Hyperlink"/>
          </w:rPr>
          <w:t>Figm</w:t>
        </w:r>
        <w:r w:rsidRPr="00BD7405">
          <w:rPr>
            <w:rStyle w:val="Hyperlink"/>
          </w:rPr>
          <w:t>a</w:t>
        </w:r>
        <w:proofErr w:type="spellEnd"/>
      </w:hyperlink>
    </w:p>
    <w:p w14:paraId="4A698F77" w14:textId="77777777" w:rsidR="00DD7C84" w:rsidRPr="00BD7405" w:rsidRDefault="000D08A6">
      <w:pPr>
        <w:pStyle w:val="berschrift2"/>
      </w:pPr>
      <w:bookmarkStart w:id="15" w:name="_Toc108467615"/>
      <w:r w:rsidRPr="00BD7405">
        <w:lastRenderedPageBreak/>
        <w:t>Prozessabbildung</w:t>
      </w:r>
      <w:bookmarkEnd w:id="15"/>
    </w:p>
    <w:p w14:paraId="4EB1AA76" w14:textId="2748917E" w:rsidR="00DD7C84" w:rsidRPr="00BD7405" w:rsidRDefault="000D08A6">
      <w:pPr>
        <w:pStyle w:val="berschrift2"/>
      </w:pPr>
      <w:bookmarkStart w:id="16" w:name="_Toc108467616"/>
      <w:r w:rsidRPr="00BD7405">
        <w:t>Logisch relational / MySQ</w:t>
      </w:r>
      <w:r w:rsidR="00040E53" w:rsidRPr="00BD7405">
        <w:t>L</w:t>
      </w:r>
      <w:bookmarkEnd w:id="16"/>
    </w:p>
    <w:p w14:paraId="2602646B" w14:textId="680D82E3" w:rsidR="00040E53" w:rsidRPr="00BD7405" w:rsidRDefault="006E4CE3" w:rsidP="00040E53">
      <w:pPr>
        <w:pStyle w:val="Standard"/>
      </w:pPr>
      <w:r w:rsidRPr="00BD7405">
        <w:drawing>
          <wp:inline distT="0" distB="0" distL="0" distR="0" wp14:anchorId="696330E1" wp14:editId="07D67969">
            <wp:extent cx="5760720" cy="6170930"/>
            <wp:effectExtent l="0" t="0" r="0" b="1270"/>
            <wp:docPr id="2" name="Picture 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with medium confidence"/>
                    <pic:cNvPicPr/>
                  </pic:nvPicPr>
                  <pic:blipFill>
                    <a:blip r:embed="rId10"/>
                    <a:stretch>
                      <a:fillRect/>
                    </a:stretch>
                  </pic:blipFill>
                  <pic:spPr>
                    <a:xfrm>
                      <a:off x="0" y="0"/>
                      <a:ext cx="5760720" cy="6170930"/>
                    </a:xfrm>
                    <a:prstGeom prst="rect">
                      <a:avLst/>
                    </a:prstGeom>
                  </pic:spPr>
                </pic:pic>
              </a:graphicData>
            </a:graphic>
          </wp:inline>
        </w:drawing>
      </w:r>
    </w:p>
    <w:p w14:paraId="7C354C18" w14:textId="098D1729" w:rsidR="008404A5" w:rsidRPr="00BD7405" w:rsidRDefault="008404A5" w:rsidP="00040E53">
      <w:pPr>
        <w:pStyle w:val="Standard"/>
      </w:pPr>
      <w:r w:rsidRPr="00BD7405">
        <w:t>Hier haben sie im Klassendiagramm alle Beziehungen wo 1:1 waren zu 1:c, oder 1:1...* zu 1</w:t>
      </w:r>
      <w:r w:rsidR="00850B1E" w:rsidRPr="00BD7405">
        <w:t>:</w:t>
      </w:r>
      <w:r w:rsidRPr="00BD7405">
        <w:t xml:space="preserve">mc geändert. Zudem wurden Schlüsseln hinzugefügt. Zudem die Beziehung von </w:t>
      </w:r>
      <w:r w:rsidR="0086624C" w:rsidRPr="00BD7405">
        <w:t>Abonnement</w:t>
      </w:r>
      <w:r w:rsidRPr="00BD7405">
        <w:t xml:space="preserve"> zu Person ist auch komplett anders geworden, wegen der Eigenschaften des Fremdschlüssels. Falls die Eigenschaften nicht im Diagramm durch die </w:t>
      </w:r>
      <w:r w:rsidR="0086624C" w:rsidRPr="00BD7405">
        <w:t>Annotationen</w:t>
      </w:r>
      <w:r w:rsidRPr="00BD7405">
        <w:t xml:space="preserve"> ersichtlich sind, im </w:t>
      </w:r>
      <w:r w:rsidR="0086624C" w:rsidRPr="00BD7405">
        <w:t>GitHub</w:t>
      </w:r>
      <w:r w:rsidRPr="00BD7405">
        <w:t xml:space="preserve"> nachschauen.</w:t>
      </w:r>
      <w:r w:rsidR="0086624C" w:rsidRPr="00BD7405">
        <w:t xml:space="preserve"> Es braucht zudem </w:t>
      </w:r>
      <w:proofErr w:type="spellStart"/>
      <w:r w:rsidR="0086624C" w:rsidRPr="00BD7405">
        <w:t>Identifying</w:t>
      </w:r>
      <w:proofErr w:type="spellEnd"/>
      <w:r w:rsidR="0086624C" w:rsidRPr="00BD7405">
        <w:t xml:space="preserve"> </w:t>
      </w:r>
      <w:proofErr w:type="spellStart"/>
      <w:r w:rsidR="0086624C" w:rsidRPr="00BD7405">
        <w:t>relationships</w:t>
      </w:r>
      <w:proofErr w:type="spellEnd"/>
      <w:r w:rsidR="0086624C" w:rsidRPr="00BD7405">
        <w:t xml:space="preserve"> bei </w:t>
      </w:r>
      <w:proofErr w:type="spellStart"/>
      <w:r w:rsidR="0086624C" w:rsidRPr="00BD7405">
        <w:t>person_auto</w:t>
      </w:r>
      <w:proofErr w:type="spellEnd"/>
      <w:r w:rsidR="0086624C" w:rsidRPr="00BD7405">
        <w:t>, da eine Ausleihe nicht ohne die Anderen Tabellen Werte nicht existieren kann.</w:t>
      </w:r>
      <w:r w:rsidR="006E4CE3" w:rsidRPr="00BD7405">
        <w:t xml:space="preserve"> Hier haben wir geschaut das eine Person, wie in der Praxis, immer erstellt werden kann. Bei den </w:t>
      </w:r>
      <w:r w:rsidR="00BE6A3E" w:rsidRPr="00BD7405">
        <w:t>anderen,</w:t>
      </w:r>
      <w:r w:rsidR="006E4CE3" w:rsidRPr="00BD7405">
        <w:t xml:space="preserve"> wie </w:t>
      </w:r>
      <w:proofErr w:type="spellStart"/>
      <w:r w:rsidR="006E4CE3" w:rsidRPr="00BD7405">
        <w:t>z.B</w:t>
      </w:r>
      <w:proofErr w:type="spellEnd"/>
      <w:r w:rsidR="006E4CE3" w:rsidRPr="00BD7405">
        <w:t xml:space="preserve"> ausleihe haben wir geschaut, dass die wichtigsten Sachen dabei sind, wie Ort und Rechnung.</w:t>
      </w:r>
      <w:r w:rsidR="00BD7405" w:rsidRPr="00BD7405">
        <w:t xml:space="preserve"> Das Attribut verantwortlicher ist auch für das Abo sehr wichtig, welches im Klassendiagramm nachgetragen wurde.</w:t>
      </w:r>
    </w:p>
    <w:p w14:paraId="78AD310F" w14:textId="273FF5CD" w:rsidR="0086624C" w:rsidRPr="00BD7405" w:rsidRDefault="0086624C" w:rsidP="00040E53">
      <w:pPr>
        <w:pStyle w:val="Standard"/>
      </w:pPr>
    </w:p>
    <w:p w14:paraId="5BC57BEF" w14:textId="50E727CF" w:rsidR="0086624C" w:rsidRPr="00BD7405" w:rsidRDefault="0086624C" w:rsidP="00040E53">
      <w:pPr>
        <w:pStyle w:val="Standard"/>
      </w:pPr>
      <w:r w:rsidRPr="00BD7405">
        <w:lastRenderedPageBreak/>
        <w:t xml:space="preserve">Bei den Inserts wurde hauptsächlich geschaut das die Reihenfolge Sinn machen, damit man nicht im Anschluss alles updaten muss wenn man jetzt </w:t>
      </w:r>
      <w:proofErr w:type="spellStart"/>
      <w:r w:rsidRPr="00BD7405">
        <w:t>z.B</w:t>
      </w:r>
      <w:proofErr w:type="spellEnd"/>
      <w:r w:rsidRPr="00BD7405">
        <w:t xml:space="preserve"> eine Person vorher einträgt, ist aber möglich dies so </w:t>
      </w:r>
      <w:r w:rsidR="006E4CE3" w:rsidRPr="00BD7405">
        <w:t>einzutragen</w:t>
      </w:r>
      <w:r w:rsidRPr="00BD7405">
        <w:t xml:space="preserve">. Zudem wurde jeder Art von Beziehung berücksichtigt wie auch </w:t>
      </w:r>
      <w:proofErr w:type="spellStart"/>
      <w:r w:rsidRPr="00BD7405">
        <w:t>use</w:t>
      </w:r>
      <w:proofErr w:type="spellEnd"/>
      <w:r w:rsidRPr="00BD7405">
        <w:t xml:space="preserve"> </w:t>
      </w:r>
      <w:proofErr w:type="spellStart"/>
      <w:r w:rsidRPr="00BD7405">
        <w:t>cases</w:t>
      </w:r>
      <w:proofErr w:type="spellEnd"/>
      <w:r w:rsidRPr="00BD7405">
        <w:t>.</w:t>
      </w:r>
    </w:p>
    <w:p w14:paraId="55CD2D6D" w14:textId="77777777" w:rsidR="007B436A" w:rsidRPr="00BD7405" w:rsidRDefault="007B436A" w:rsidP="007B436A">
      <w:pPr>
        <w:pStyle w:val="Heading2"/>
      </w:pPr>
      <w:bookmarkStart w:id="17" w:name="_Toc108467617"/>
      <w:proofErr w:type="spellStart"/>
      <w:r w:rsidRPr="00BD7405">
        <w:t>Github</w:t>
      </w:r>
      <w:bookmarkEnd w:id="17"/>
      <w:proofErr w:type="spellEnd"/>
    </w:p>
    <w:p w14:paraId="795C1F21" w14:textId="5A615DDE" w:rsidR="007B436A" w:rsidRPr="00BD7405" w:rsidRDefault="00000000" w:rsidP="007B436A">
      <w:hyperlink r:id="rId11" w:history="1">
        <w:r w:rsidR="007B436A" w:rsidRPr="00BD7405">
          <w:rPr>
            <w:rStyle w:val="Hyperlink"/>
          </w:rPr>
          <w:t xml:space="preserve">Repository mit </w:t>
        </w:r>
        <w:proofErr w:type="spellStart"/>
        <w:r w:rsidR="007B436A" w:rsidRPr="00BD7405">
          <w:rPr>
            <w:rStyle w:val="Hyperlink"/>
          </w:rPr>
          <w:t>sql</w:t>
        </w:r>
        <w:proofErr w:type="spellEnd"/>
        <w:r w:rsidR="007B436A" w:rsidRPr="00BD7405">
          <w:rPr>
            <w:rStyle w:val="Hyperlink"/>
          </w:rPr>
          <w:t xml:space="preserve"> code</w:t>
        </w:r>
      </w:hyperlink>
    </w:p>
    <w:p w14:paraId="10E54FBB" w14:textId="77777777" w:rsidR="00DD7C84" w:rsidRPr="00BD7405" w:rsidRDefault="000D08A6">
      <w:pPr>
        <w:pStyle w:val="Standard"/>
      </w:pPr>
      <w:r w:rsidRPr="00BD7405">
        <w:tab/>
      </w:r>
    </w:p>
    <w:p w14:paraId="48306AC3" w14:textId="77777777" w:rsidR="00DD7C84" w:rsidRPr="00BD7405" w:rsidRDefault="00DD7C84">
      <w:pPr>
        <w:pStyle w:val="Standard"/>
      </w:pPr>
    </w:p>
    <w:p w14:paraId="047C8CAA" w14:textId="77777777" w:rsidR="00DD7C84" w:rsidRPr="00BD7405" w:rsidRDefault="00DD7C84">
      <w:pPr>
        <w:pStyle w:val="Standard"/>
      </w:pPr>
    </w:p>
    <w:p w14:paraId="392D16B9" w14:textId="77777777" w:rsidR="00DD7C84" w:rsidRPr="00BD7405" w:rsidRDefault="00DD7C84">
      <w:pPr>
        <w:pStyle w:val="Standard"/>
      </w:pPr>
    </w:p>
    <w:sectPr w:rsidR="00DD7C84" w:rsidRPr="00BD7405">
      <w:headerReference w:type="default" r:id="rId12"/>
      <w:pgSz w:w="11906" w:h="16838"/>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77549" w14:textId="77777777" w:rsidR="007A2AD2" w:rsidRDefault="007A2AD2">
      <w:pPr>
        <w:spacing w:after="0" w:line="240" w:lineRule="auto"/>
      </w:pPr>
      <w:r>
        <w:separator/>
      </w:r>
    </w:p>
  </w:endnote>
  <w:endnote w:type="continuationSeparator" w:id="0">
    <w:p w14:paraId="44317786" w14:textId="77777777" w:rsidR="007A2AD2" w:rsidRDefault="007A2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C0E35" w14:textId="77777777" w:rsidR="007A2AD2" w:rsidRDefault="007A2AD2">
      <w:pPr>
        <w:spacing w:after="0" w:line="240" w:lineRule="auto"/>
      </w:pPr>
      <w:r>
        <w:rPr>
          <w:color w:val="000000"/>
        </w:rPr>
        <w:separator/>
      </w:r>
    </w:p>
  </w:footnote>
  <w:footnote w:type="continuationSeparator" w:id="0">
    <w:p w14:paraId="234213CF" w14:textId="77777777" w:rsidR="007A2AD2" w:rsidRDefault="007A2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69A3D" w14:textId="77777777" w:rsidR="007361CA" w:rsidRDefault="000D08A6">
    <w:pPr>
      <w:pStyle w:val="Kopfzeile"/>
    </w:pPr>
    <w:r>
      <w:t xml:space="preserve">Smolders &amp; </w:t>
    </w:r>
    <w:proofErr w:type="spellStart"/>
    <w:r>
      <w:t>Machaz</w:t>
    </w:r>
    <w:proofErr w:type="spellEnd"/>
  </w:p>
  <w:p w14:paraId="02980043" w14:textId="77777777" w:rsidR="007361CA" w:rsidRDefault="000D08A6">
    <w:pPr>
      <w:pStyle w:val="Kopfzeile"/>
    </w:pPr>
    <w:r>
      <w:t>Modul Auftrag</w:t>
    </w:r>
  </w:p>
  <w:p w14:paraId="1C4EC59C" w14:textId="77777777" w:rsidR="007361CA" w:rsidRDefault="000D08A6">
    <w:pPr>
      <w:pStyle w:val="Kopfzeile"/>
    </w:pPr>
    <w:r>
      <w:t>09.06.2022</w:t>
    </w:r>
  </w:p>
  <w:p w14:paraId="14FFBF27" w14:textId="77777777" w:rsidR="007361CA" w:rsidRDefault="0000000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E5B8B"/>
    <w:multiLevelType w:val="hybridMultilevel"/>
    <w:tmpl w:val="7584B66C"/>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1CE417BF"/>
    <w:multiLevelType w:val="hybridMultilevel"/>
    <w:tmpl w:val="5464EDA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002262D"/>
    <w:multiLevelType w:val="multilevel"/>
    <w:tmpl w:val="6E7E5C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47920682">
    <w:abstractNumId w:val="2"/>
  </w:num>
  <w:num w:numId="2" w16cid:durableId="980353724">
    <w:abstractNumId w:val="1"/>
  </w:num>
  <w:num w:numId="3" w16cid:durableId="164411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84"/>
    <w:rsid w:val="00040E53"/>
    <w:rsid w:val="000D08A6"/>
    <w:rsid w:val="00162808"/>
    <w:rsid w:val="002D1F3C"/>
    <w:rsid w:val="002D3C7E"/>
    <w:rsid w:val="003E0799"/>
    <w:rsid w:val="00403228"/>
    <w:rsid w:val="00423964"/>
    <w:rsid w:val="004510F0"/>
    <w:rsid w:val="00467DF1"/>
    <w:rsid w:val="00494DF5"/>
    <w:rsid w:val="004B1960"/>
    <w:rsid w:val="006B4537"/>
    <w:rsid w:val="006E4CE3"/>
    <w:rsid w:val="007255BC"/>
    <w:rsid w:val="0073667D"/>
    <w:rsid w:val="007A2AD2"/>
    <w:rsid w:val="007B436A"/>
    <w:rsid w:val="007D531B"/>
    <w:rsid w:val="008404A5"/>
    <w:rsid w:val="00850B1E"/>
    <w:rsid w:val="0086624C"/>
    <w:rsid w:val="008A76C0"/>
    <w:rsid w:val="00A0081F"/>
    <w:rsid w:val="00BA08FC"/>
    <w:rsid w:val="00BD29CF"/>
    <w:rsid w:val="00BD7405"/>
    <w:rsid w:val="00BE6A3E"/>
    <w:rsid w:val="00DD7C84"/>
    <w:rsid w:val="00EE4C19"/>
    <w:rsid w:val="00F75DE2"/>
    <w:rsid w:val="00FB522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8803"/>
  <w15:docId w15:val="{D534D4E1-2558-48C7-B886-2B45D7007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CH"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3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Standard"/>
    <w:next w:val="Standard"/>
    <w:pPr>
      <w:keepNext/>
      <w:keepLines/>
      <w:spacing w:before="240" w:after="0"/>
      <w:outlineLvl w:val="0"/>
    </w:pPr>
    <w:rPr>
      <w:rFonts w:ascii="Calibri Light" w:eastAsia="Times New Roman" w:hAnsi="Calibri Light"/>
      <w:color w:val="2F5496"/>
      <w:sz w:val="32"/>
      <w:szCs w:val="32"/>
    </w:rPr>
  </w:style>
  <w:style w:type="paragraph" w:customStyle="1" w:styleId="berschrift2">
    <w:name w:val="Überschrift 2"/>
    <w:basedOn w:val="Standard"/>
    <w:next w:val="Standard"/>
    <w:pPr>
      <w:keepNext/>
      <w:keepLines/>
      <w:spacing w:before="40" w:after="0"/>
      <w:outlineLvl w:val="1"/>
    </w:pPr>
    <w:rPr>
      <w:rFonts w:ascii="Calibri Light" w:eastAsia="Times New Roman" w:hAnsi="Calibri Light"/>
      <w:color w:val="2F5496"/>
      <w:sz w:val="26"/>
      <w:szCs w:val="26"/>
    </w:rPr>
  </w:style>
  <w:style w:type="paragraph" w:customStyle="1" w:styleId="berschrift3">
    <w:name w:val="Überschrift 3"/>
    <w:basedOn w:val="Standard"/>
    <w:next w:val="Standard"/>
    <w:pPr>
      <w:keepNext/>
      <w:keepLines/>
      <w:spacing w:before="40" w:after="0"/>
      <w:outlineLvl w:val="2"/>
    </w:pPr>
    <w:rPr>
      <w:rFonts w:ascii="Calibri Light" w:eastAsia="Times New Roman" w:hAnsi="Calibri Light"/>
      <w:color w:val="1F3763"/>
      <w:sz w:val="24"/>
      <w:szCs w:val="24"/>
    </w:rPr>
  </w:style>
  <w:style w:type="paragraph" w:customStyle="1" w:styleId="Standard">
    <w:name w:val="Standard"/>
    <w:pPr>
      <w:suppressAutoHyphens/>
    </w:pPr>
  </w:style>
  <w:style w:type="character" w:customStyle="1" w:styleId="Absatz-Standardschriftart">
    <w:name w:val="Absatz-Standardschriftart"/>
  </w:style>
  <w:style w:type="paragraph" w:customStyle="1" w:styleId="Kopfzeile">
    <w:name w:val="Kopfzeile"/>
    <w:basedOn w:val="Standard"/>
    <w:pPr>
      <w:tabs>
        <w:tab w:val="center" w:pos="4536"/>
        <w:tab w:val="right" w:pos="9072"/>
      </w:tabs>
      <w:spacing w:after="0" w:line="240" w:lineRule="auto"/>
    </w:pPr>
  </w:style>
  <w:style w:type="character" w:customStyle="1" w:styleId="KopfzeileZchn">
    <w:name w:val="Kopfzeile Zchn"/>
    <w:basedOn w:val="Absatz-Standardschriftart"/>
  </w:style>
  <w:style w:type="paragraph" w:customStyle="1" w:styleId="Fuzeile">
    <w:name w:val="Fußzeile"/>
    <w:basedOn w:val="Standard"/>
    <w:pPr>
      <w:tabs>
        <w:tab w:val="center" w:pos="4536"/>
        <w:tab w:val="right" w:pos="9072"/>
      </w:tabs>
      <w:spacing w:after="0" w:line="240" w:lineRule="auto"/>
    </w:pPr>
  </w:style>
  <w:style w:type="character" w:customStyle="1" w:styleId="FuzeileZchn">
    <w:name w:val="Fußzeile Zchn"/>
    <w:basedOn w:val="Absatz-Standardschriftart"/>
  </w:style>
  <w:style w:type="character" w:customStyle="1" w:styleId="berschrift1Zchn">
    <w:name w:val="Überschrift 1 Zchn"/>
    <w:basedOn w:val="Absatz-Standardschriftart"/>
    <w:rPr>
      <w:rFonts w:ascii="Calibri Light" w:eastAsia="Times New Roman" w:hAnsi="Calibri Light" w:cs="Times New Roman"/>
      <w:color w:val="2F5496"/>
      <w:sz w:val="32"/>
      <w:szCs w:val="32"/>
    </w:rPr>
  </w:style>
  <w:style w:type="character" w:customStyle="1" w:styleId="berschrift2Zchn">
    <w:name w:val="Überschrift 2 Zchn"/>
    <w:basedOn w:val="Absatz-Standardschriftart"/>
    <w:rPr>
      <w:rFonts w:ascii="Calibri Light" w:eastAsia="Times New Roman" w:hAnsi="Calibri Light" w:cs="Times New Roman"/>
      <w:color w:val="2F5496"/>
      <w:sz w:val="26"/>
      <w:szCs w:val="26"/>
    </w:rPr>
  </w:style>
  <w:style w:type="character" w:customStyle="1" w:styleId="berschrift3Zchn">
    <w:name w:val="Überschrift 3 Zchn"/>
    <w:basedOn w:val="Absatz-Standardschriftart"/>
    <w:rPr>
      <w:rFonts w:ascii="Calibri Light" w:eastAsia="Times New Roman" w:hAnsi="Calibri Light" w:cs="Times New Roman"/>
      <w:color w:val="1F3763"/>
      <w:sz w:val="24"/>
      <w:szCs w:val="24"/>
    </w:rPr>
  </w:style>
  <w:style w:type="paragraph" w:customStyle="1" w:styleId="Inhaltsverzeichnisberschrift">
    <w:name w:val="Inhaltsverzeichnisüberschrift"/>
    <w:basedOn w:val="berschrift1"/>
    <w:next w:val="Standard"/>
    <w:rPr>
      <w:lang w:eastAsia="de-CH"/>
    </w:rPr>
  </w:style>
  <w:style w:type="paragraph" w:customStyle="1" w:styleId="Verzeichnis1">
    <w:name w:val="Verzeichnis 1"/>
    <w:basedOn w:val="Standard"/>
    <w:next w:val="Standard"/>
    <w:autoRedefine/>
    <w:pPr>
      <w:spacing w:after="100"/>
    </w:pPr>
  </w:style>
  <w:style w:type="paragraph" w:customStyle="1" w:styleId="Verzeichnis2">
    <w:name w:val="Verzeichnis 2"/>
    <w:basedOn w:val="Standard"/>
    <w:next w:val="Standard"/>
    <w:autoRedefine/>
    <w:pPr>
      <w:spacing w:after="100"/>
      <w:ind w:left="220"/>
    </w:pPr>
  </w:style>
  <w:style w:type="paragraph" w:customStyle="1" w:styleId="Verzeichnis3">
    <w:name w:val="Verzeichnis 3"/>
    <w:basedOn w:val="Standard"/>
    <w:next w:val="Standard"/>
    <w:autoRedefine/>
    <w:pPr>
      <w:spacing w:after="100"/>
      <w:ind w:left="440"/>
    </w:pPr>
  </w:style>
  <w:style w:type="character" w:styleId="Hyperlink">
    <w:name w:val="Hyperlink"/>
    <w:basedOn w:val="Absatz-Standardschriftart"/>
    <w:uiPriority w:val="99"/>
    <w:rPr>
      <w:color w:val="0563C1"/>
      <w:u w:val="single"/>
    </w:rPr>
  </w:style>
  <w:style w:type="paragraph" w:customStyle="1" w:styleId="StandardWeb">
    <w:name w:val="Standard (Web)"/>
    <w:basedOn w:val="Standard"/>
    <w:pPr>
      <w:spacing w:before="100" w:after="100" w:line="240" w:lineRule="auto"/>
    </w:pPr>
    <w:rPr>
      <w:rFonts w:ascii="Times New Roman" w:eastAsia="Times New Roman" w:hAnsi="Times New Roman"/>
      <w:sz w:val="24"/>
      <w:szCs w:val="24"/>
      <w:lang w:eastAsia="de-CH"/>
    </w:rPr>
  </w:style>
  <w:style w:type="paragraph" w:customStyle="1" w:styleId="Listenabsatz">
    <w:name w:val="Listenabsatz"/>
    <w:basedOn w:val="Standard"/>
    <w:pPr>
      <w:ind w:left="720"/>
      <w:contextualSpacing/>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character" w:customStyle="1" w:styleId="Heading1Char">
    <w:name w:val="Heading 1 Char"/>
    <w:basedOn w:val="DefaultParagraphFont"/>
    <w:link w:val="Heading1"/>
    <w:uiPriority w:val="9"/>
    <w:rsid w:val="007B43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36A"/>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B436A"/>
    <w:rPr>
      <w:color w:val="605E5C"/>
      <w:shd w:val="clear" w:color="auto" w:fill="E1DFDD"/>
    </w:rPr>
  </w:style>
  <w:style w:type="paragraph" w:styleId="TOC1">
    <w:name w:val="toc 1"/>
    <w:basedOn w:val="Normal"/>
    <w:next w:val="Normal"/>
    <w:autoRedefine/>
    <w:uiPriority w:val="39"/>
    <w:unhideWhenUsed/>
    <w:rsid w:val="006E4CE3"/>
    <w:pPr>
      <w:spacing w:after="100"/>
    </w:pPr>
  </w:style>
  <w:style w:type="paragraph" w:styleId="TOC2">
    <w:name w:val="toc 2"/>
    <w:basedOn w:val="Normal"/>
    <w:next w:val="Normal"/>
    <w:autoRedefine/>
    <w:uiPriority w:val="39"/>
    <w:unhideWhenUsed/>
    <w:rsid w:val="006E4CE3"/>
    <w:pPr>
      <w:spacing w:after="100"/>
      <w:ind w:left="220"/>
    </w:pPr>
  </w:style>
  <w:style w:type="paragraph" w:styleId="TOC3">
    <w:name w:val="toc 3"/>
    <w:basedOn w:val="Normal"/>
    <w:next w:val="Normal"/>
    <w:autoRedefine/>
    <w:uiPriority w:val="39"/>
    <w:unhideWhenUsed/>
    <w:rsid w:val="006E4CE3"/>
    <w:pPr>
      <w:spacing w:after="100"/>
      <w:ind w:left="440"/>
    </w:pPr>
  </w:style>
  <w:style w:type="character" w:styleId="FollowedHyperlink">
    <w:name w:val="FollowedHyperlink"/>
    <w:basedOn w:val="DefaultParagraphFont"/>
    <w:uiPriority w:val="99"/>
    <w:semiHidden/>
    <w:unhideWhenUsed/>
    <w:rsid w:val="006E4C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MaSm7/Mobility"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igma.com/file/597kPeipLJ72kMwiS7lpTt/Untitl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7</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Severin Machaz</dc:creator>
  <dc:description/>
  <cp:lastModifiedBy>Alex Matteo Smolders</cp:lastModifiedBy>
  <cp:revision>10</cp:revision>
  <dcterms:created xsi:type="dcterms:W3CDTF">2022-07-07T06:59:00Z</dcterms:created>
  <dcterms:modified xsi:type="dcterms:W3CDTF">2022-07-11T20:34:00Z</dcterms:modified>
</cp:coreProperties>
</file>